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  <w:sz w:val="36"/>
          <w:szCs w:val="72"/>
        </w:rPr>
        <w:alias w:val="Enter your name:"/>
        <w:tag w:val="Enter your name:"/>
        <w:id w:val="4805016"/>
        <w:placeholder>
          <w:docPart w:val="8C226947BE612D4FA807D6E301D39AD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p w14:paraId="0961B628" w14:textId="77777777" w:rsidR="00351293" w:rsidRPr="009560D7" w:rsidRDefault="007B0949">
          <w:pPr>
            <w:pStyle w:val="YourName"/>
            <w:rPr>
              <w:rFonts w:ascii="Calibri" w:hAnsi="Calibri"/>
              <w:sz w:val="20"/>
              <w:szCs w:val="36"/>
            </w:rPr>
          </w:pPr>
          <w:r w:rsidRPr="009560D7">
            <w:rPr>
              <w:rFonts w:ascii="Calibri" w:hAnsi="Calibri" w:cs="Calibri"/>
              <w:sz w:val="36"/>
              <w:szCs w:val="72"/>
            </w:rPr>
            <w:t>Jonathan Wapman</w:t>
          </w:r>
        </w:p>
      </w:sdtContent>
    </w:sdt>
    <w:p w14:paraId="055EEB9D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Email: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jdwapman@ucdavis.edu</w:t>
      </w:r>
    </w:p>
    <w:p w14:paraId="25819D09" w14:textId="77777777" w:rsidR="00783B55" w:rsidRPr="009560D7" w:rsidRDefault="00783B55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Website: </w:t>
      </w:r>
      <w:r w:rsidR="007949BC" w:rsidRPr="009560D7">
        <w:rPr>
          <w:rFonts w:ascii="Calibri" w:hAnsi="Calibri"/>
          <w:color w:val="000000" w:themeColor="text1"/>
          <w:sz w:val="20"/>
          <w:szCs w:val="28"/>
        </w:rPr>
        <w:tab/>
        <w:t>https://jdwapman.github.io</w:t>
      </w:r>
    </w:p>
    <w:p w14:paraId="7872222E" w14:textId="77777777" w:rsidR="007949BC" w:rsidRPr="009560D7" w:rsidRDefault="007949BC" w:rsidP="00982288">
      <w:pPr>
        <w:pStyle w:val="ContactInformation"/>
        <w:spacing w:after="0"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Address: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2250 Kemper Hall</w:t>
      </w:r>
    </w:p>
    <w:p w14:paraId="4D963C97" w14:textId="77777777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One Shields Ave</w:t>
      </w:r>
    </w:p>
    <w:p w14:paraId="179F4CB1" w14:textId="3C93024C" w:rsidR="007949BC" w:rsidRPr="009560D7" w:rsidRDefault="007949BC" w:rsidP="00982288">
      <w:pPr>
        <w:pStyle w:val="ContactInformation"/>
        <w:spacing w:after="0" w:line="276" w:lineRule="auto"/>
        <w:ind w:left="1008" w:firstLine="4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Davis, CA 95616</w:t>
      </w:r>
    </w:p>
    <w:p w14:paraId="554DE1FD" w14:textId="77777777" w:rsidR="00635FB3" w:rsidRDefault="00635FB3" w:rsidP="00635FB3">
      <w:pPr>
        <w:pStyle w:val="SectionHeading"/>
      </w:pPr>
      <w:r>
        <w:t>Research Interests</w:t>
      </w:r>
    </w:p>
    <w:p w14:paraId="27E38FE3" w14:textId="77777777" w:rsidR="00635FB3" w:rsidRPr="00635FB3" w:rsidRDefault="00635FB3" w:rsidP="00635FB3">
      <w:pPr>
        <w:pStyle w:val="IndentedListBlock"/>
        <w:ind w:left="270" w:hanging="270"/>
      </w:pPr>
      <w:r>
        <w:tab/>
        <w:t xml:space="preserve">Parallel Computer Architectures, GPU Programming, </w:t>
      </w:r>
      <w:r w:rsidR="0055165A">
        <w:t xml:space="preserve">Graph Analytics, </w:t>
      </w:r>
      <w:r>
        <w:t xml:space="preserve">Machine Learning, </w:t>
      </w:r>
      <w:r w:rsidR="0055165A">
        <w:t xml:space="preserve">Autonomous Systems, </w:t>
      </w:r>
      <w:r>
        <w:t>Robotics</w:t>
      </w:r>
      <w:r w:rsidR="0055165A">
        <w:t>, Control Systems</w:t>
      </w:r>
    </w:p>
    <w:p w14:paraId="6013BD4C" w14:textId="77777777" w:rsidR="00351293" w:rsidRPr="009560D7" w:rsidRDefault="00FD382A" w:rsidP="00635FB3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Education:"/>
          <w:tag w:val="Education:"/>
          <w:id w:val="-1894805864"/>
          <w:placeholder>
            <w:docPart w:val="42A0B5F528C253418B3C9A0CA0B7B4C0"/>
          </w:placeholder>
          <w:temporary/>
          <w:showingPlcHdr/>
          <w15:appearance w15:val="hidden"/>
        </w:sdtPr>
        <w:sdtEndPr/>
        <w:sdtContent>
          <w:r w:rsidR="00F67425" w:rsidRPr="009560D7">
            <w:rPr>
              <w:rFonts w:ascii="Calibri" w:hAnsi="Calibri"/>
            </w:rPr>
            <w:t>EDUCATION</w:t>
          </w:r>
        </w:sdtContent>
      </w:sdt>
    </w:p>
    <w:p w14:paraId="7051F189" w14:textId="23576D47" w:rsidR="00351293" w:rsidRPr="003C41DF" w:rsidRDefault="007949BC" w:rsidP="00982288">
      <w:pPr>
        <w:pStyle w:val="Location"/>
        <w:rPr>
          <w:b w:val="0"/>
          <w:bCs w:val="0"/>
        </w:rPr>
      </w:pPr>
      <w:r w:rsidRPr="009560D7">
        <w:t xml:space="preserve">University of </w:t>
      </w:r>
      <w:r w:rsidRPr="00982288">
        <w:t>California</w:t>
      </w:r>
      <w:r w:rsidRPr="009560D7">
        <w:t>, Davis</w:t>
      </w:r>
      <w:r w:rsidR="008B5514" w:rsidRPr="009560D7">
        <w:tab/>
      </w:r>
      <w:r w:rsidR="008B5514" w:rsidRPr="003C41DF">
        <w:rPr>
          <w:b w:val="0"/>
          <w:bCs w:val="0"/>
        </w:rPr>
        <w:t xml:space="preserve">Expected </w:t>
      </w:r>
      <w:r w:rsidR="00B226DE" w:rsidRPr="003C41DF">
        <w:rPr>
          <w:b w:val="0"/>
          <w:bCs w:val="0"/>
        </w:rPr>
        <w:t>Ju</w:t>
      </w:r>
      <w:r w:rsidR="002F3A06">
        <w:rPr>
          <w:b w:val="0"/>
          <w:bCs w:val="0"/>
        </w:rPr>
        <w:t>ne</w:t>
      </w:r>
      <w:r w:rsidR="008B5514" w:rsidRPr="003C41DF">
        <w:rPr>
          <w:b w:val="0"/>
          <w:bCs w:val="0"/>
        </w:rPr>
        <w:t xml:space="preserve"> 2020</w:t>
      </w:r>
    </w:p>
    <w:p w14:paraId="12AC0850" w14:textId="77777777" w:rsidR="00351293" w:rsidRPr="009560D7" w:rsidRDefault="007949BC" w:rsidP="00982288">
      <w:pPr>
        <w:pStyle w:val="JobTitle"/>
      </w:pPr>
      <w:r w:rsidRPr="009560D7">
        <w:t>Master of Science, Electrical Engineering</w:t>
      </w:r>
      <w:r w:rsidR="00115D44" w:rsidRPr="009560D7">
        <w:tab/>
      </w:r>
    </w:p>
    <w:p w14:paraId="6CC79C22" w14:textId="77777777" w:rsidR="00351293" w:rsidRPr="009560D7" w:rsidRDefault="007949BC" w:rsidP="00982288">
      <w:pPr>
        <w:pStyle w:val="NormalBodyText"/>
        <w:tabs>
          <w:tab w:val="clear" w:pos="7560"/>
          <w:tab w:val="left" w:pos="1800"/>
        </w:tabs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Advisor: Professor John Owens</w:t>
      </w:r>
    </w:p>
    <w:p w14:paraId="40BDB199" w14:textId="07A70CD4" w:rsidR="008B5514" w:rsidRPr="009560D7" w:rsidRDefault="008B5514" w:rsidP="00982288">
      <w:pPr>
        <w:pStyle w:val="NormalBodyText"/>
        <w:tabs>
          <w:tab w:val="clear" w:pos="7560"/>
        </w:tabs>
        <w:spacing w:line="276" w:lineRule="auto"/>
        <w:ind w:left="1620" w:right="2520" w:hanging="1332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Research Focus:</w:t>
      </w:r>
      <w:r w:rsidR="00FA6E7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Pr="009560D7">
        <w:rPr>
          <w:rFonts w:ascii="Calibri" w:hAnsi="Calibri"/>
          <w:color w:val="000000" w:themeColor="text1"/>
          <w:sz w:val="20"/>
          <w:szCs w:val="28"/>
        </w:rPr>
        <w:t>GPU-Accelerated Graph Algorithms</w:t>
      </w:r>
    </w:p>
    <w:p w14:paraId="48530E20" w14:textId="77777777" w:rsidR="007949BC" w:rsidRPr="009560D7" w:rsidRDefault="007949BC" w:rsidP="00982288">
      <w:pPr>
        <w:pStyle w:val="NormalBodyText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4.00/4.00</w:t>
      </w:r>
    </w:p>
    <w:p w14:paraId="3551CFC5" w14:textId="77777777" w:rsidR="00351293" w:rsidRPr="009560D7" w:rsidRDefault="008B5514" w:rsidP="00982288">
      <w:pPr>
        <w:pStyle w:val="Location"/>
      </w:pPr>
      <w:r w:rsidRPr="009560D7">
        <w:t>University of California, Davis</w:t>
      </w:r>
      <w:r w:rsidRPr="009560D7">
        <w:tab/>
      </w:r>
      <w:r w:rsidR="00B226DE" w:rsidRPr="003C41DF">
        <w:rPr>
          <w:b w:val="0"/>
          <w:bCs w:val="0"/>
        </w:rPr>
        <w:t>Mar.</w:t>
      </w:r>
      <w:r w:rsidRPr="003C41DF">
        <w:rPr>
          <w:b w:val="0"/>
          <w:bCs w:val="0"/>
        </w:rPr>
        <w:t xml:space="preserve"> 2018</w:t>
      </w:r>
    </w:p>
    <w:p w14:paraId="1E9C92DB" w14:textId="77777777" w:rsidR="008B5514" w:rsidRPr="009560D7" w:rsidRDefault="008B5514" w:rsidP="00982288">
      <w:pPr>
        <w:pStyle w:val="JobTitle"/>
      </w:pPr>
      <w:r w:rsidRPr="009560D7">
        <w:t xml:space="preserve">Bachelor </w:t>
      </w:r>
      <w:r w:rsidRPr="00982288">
        <w:t>of</w:t>
      </w:r>
      <w:r w:rsidRPr="009560D7">
        <w:t xml:space="preserve"> Science, Electrical Engineering</w:t>
      </w:r>
    </w:p>
    <w:p w14:paraId="77BAB0AD" w14:textId="77777777" w:rsidR="00351293" w:rsidRPr="009560D7" w:rsidRDefault="008B5514" w:rsidP="00982288">
      <w:pPr>
        <w:pStyle w:val="SpaceAfter"/>
        <w:spacing w:line="276" w:lineRule="auto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GPA: 3.96/4.00</w:t>
      </w:r>
    </w:p>
    <w:p w14:paraId="5018C3E0" w14:textId="77777777" w:rsidR="00351293" w:rsidRPr="009560D7" w:rsidRDefault="00384969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Research Experience</w:t>
      </w:r>
    </w:p>
    <w:p w14:paraId="611F38EC" w14:textId="77777777" w:rsidR="00351293" w:rsidRPr="009560D7" w:rsidRDefault="00797A27" w:rsidP="00982288">
      <w:pPr>
        <w:pStyle w:val="Location"/>
      </w:pPr>
      <w:r>
        <w:t>University of California</w:t>
      </w:r>
      <w:r w:rsidR="002A647A">
        <w:t>, Davis</w:t>
      </w:r>
      <w:r>
        <w:t xml:space="preserve">: </w:t>
      </w:r>
      <w:r w:rsidR="002465C0" w:rsidRPr="009560D7">
        <w:t xml:space="preserve">Owens </w:t>
      </w:r>
      <w:r>
        <w:t>Laboratory</w:t>
      </w:r>
      <w:r w:rsidR="00B01C3B" w:rsidRPr="009560D7">
        <w:tab/>
      </w:r>
      <w:r w:rsidR="00B01C3B" w:rsidRPr="00293D83">
        <w:rPr>
          <w:b w:val="0"/>
          <w:bCs w:val="0"/>
        </w:rPr>
        <w:t xml:space="preserve">Dec. 2018 </w:t>
      </w:r>
      <w:sdt>
        <w:sdtPr>
          <w:rPr>
            <w:b w:val="0"/>
            <w:bCs w:val="0"/>
          </w:rPr>
          <w:alias w:val="Separator:"/>
          <w:tag w:val="Separator:"/>
          <w:id w:val="-988010133"/>
          <w:placeholder>
            <w:docPart w:val="8DC16411E2AEC44E88363A194454DD9A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Present</w:t>
      </w:r>
    </w:p>
    <w:p w14:paraId="05D799B1" w14:textId="77777777" w:rsidR="003D2912" w:rsidRPr="009560D7" w:rsidRDefault="002465C0" w:rsidP="00982288">
      <w:pPr>
        <w:pStyle w:val="JobTitle"/>
      </w:pPr>
      <w:r w:rsidRPr="009560D7">
        <w:t>Graduate Student Researcher</w:t>
      </w:r>
    </w:p>
    <w:p w14:paraId="3B2FDA9E" w14:textId="77777777" w:rsidR="00351293" w:rsidRPr="009560D7" w:rsidRDefault="003D2912" w:rsidP="00982288">
      <w:pPr>
        <w:pStyle w:val="JobTitle"/>
      </w:pPr>
      <w:r w:rsidRPr="009560D7">
        <w:t>PI: Professor John Owens (Dept. of Electrical and Computer Engineering)</w:t>
      </w:r>
      <w:r w:rsidR="00115D44" w:rsidRPr="009560D7">
        <w:tab/>
      </w:r>
    </w:p>
    <w:p w14:paraId="4ACD3766" w14:textId="77777777" w:rsidR="00C71275" w:rsidRDefault="00C71275" w:rsidP="00C71275">
      <w:pPr>
        <w:pStyle w:val="ListParagraph"/>
      </w:pPr>
      <w:bookmarkStart w:id="0" w:name="OLE_LINK15"/>
      <w:bookmarkStart w:id="1" w:name="OLE_LINK14"/>
      <w:r>
        <w:t>Researching</w:t>
      </w:r>
      <w:r w:rsidRPr="00BD35A7">
        <w:t xml:space="preserve"> methods to map GPU graph algorithms and load-balancing methods to </w:t>
      </w:r>
      <w:r>
        <w:t xml:space="preserve">reconfigurable GPU hardware </w:t>
      </w:r>
      <w:r w:rsidRPr="00BD35A7">
        <w:t xml:space="preserve">in collaboration with </w:t>
      </w:r>
      <w:r>
        <w:t>NVIDIA</w:t>
      </w:r>
      <w:r w:rsidRPr="00BD35A7">
        <w:t xml:space="preserve"> as part of DARPA’s Software-Defined Hardware program.</w:t>
      </w:r>
    </w:p>
    <w:p w14:paraId="3DD330A0" w14:textId="77777777" w:rsidR="00C71275" w:rsidRPr="00D17046" w:rsidRDefault="00C71275" w:rsidP="00C71275">
      <w:pPr>
        <w:pStyle w:val="ListParagraph"/>
      </w:pPr>
      <w:r>
        <w:t>Exploring the relationships between load balancing and locality for sparse workloads, and the programming models used to express sparse algorithms on both general-purpose and domain-specific hardware.</w:t>
      </w:r>
    </w:p>
    <w:p w14:paraId="69FD4B88" w14:textId="77777777" w:rsidR="00C71275" w:rsidRPr="007F6F93" w:rsidRDefault="00C71275" w:rsidP="00C71275">
      <w:pPr>
        <w:pStyle w:val="ListParagraph"/>
      </w:pPr>
      <w:r w:rsidRPr="00BD35A7">
        <w:t xml:space="preserve">Implemented the HITS graph ranking algorithm in the </w:t>
      </w:r>
      <w:proofErr w:type="spellStart"/>
      <w:r w:rsidRPr="00BD35A7">
        <w:t>Gunrock</w:t>
      </w:r>
      <w:proofErr w:type="spellEnd"/>
      <w:r w:rsidRPr="00BD35A7">
        <w:t xml:space="preserve"> parallel graph analytics library</w:t>
      </w:r>
      <w:r>
        <w:t xml:space="preserve">, now used as part of NVIDIA’s open-source RAPIDS </w:t>
      </w:r>
      <w:proofErr w:type="spellStart"/>
      <w:r>
        <w:t>CuGraph</w:t>
      </w:r>
      <w:proofErr w:type="spellEnd"/>
      <w:r>
        <w:t xml:space="preserve"> data analytics library.</w:t>
      </w:r>
      <w:bookmarkEnd w:id="0"/>
      <w:bookmarkEnd w:id="1"/>
    </w:p>
    <w:p w14:paraId="4F4B32FB" w14:textId="7C2E4E79" w:rsidR="00C71275" w:rsidRPr="009560D7" w:rsidRDefault="00C71275" w:rsidP="00C71275">
      <w:pPr>
        <w:pStyle w:val="Location"/>
      </w:pPr>
      <w:r>
        <w:t>NVIDIA Research</w:t>
      </w:r>
      <w:r w:rsidRPr="009560D7">
        <w:tab/>
      </w:r>
      <w:r>
        <w:rPr>
          <w:b w:val="0"/>
          <w:bCs w:val="0"/>
        </w:rPr>
        <w:t>June</w:t>
      </w:r>
      <w:r w:rsidRPr="00293D83">
        <w:rPr>
          <w:b w:val="0"/>
          <w:bCs w:val="0"/>
        </w:rPr>
        <w:t xml:space="preserve"> </w:t>
      </w:r>
      <w:r>
        <w:rPr>
          <w:b w:val="0"/>
          <w:bCs w:val="0"/>
        </w:rPr>
        <w:t>2021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669445951"/>
          <w:placeholder>
            <w:docPart w:val="5399AB9F09338043B9FD1C9689A90484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>
        <w:rPr>
          <w:b w:val="0"/>
          <w:bCs w:val="0"/>
        </w:rPr>
        <w:t>Sept. 2021</w:t>
      </w:r>
    </w:p>
    <w:p w14:paraId="12EF982F" w14:textId="4C861EE2" w:rsidR="00C71275" w:rsidRPr="009560D7" w:rsidRDefault="00C71275" w:rsidP="00C71275">
      <w:pPr>
        <w:pStyle w:val="JobTitle"/>
      </w:pPr>
      <w:r>
        <w:t>Architecture Research Intern</w:t>
      </w:r>
    </w:p>
    <w:p w14:paraId="5CE6B7C6" w14:textId="24ADF318" w:rsidR="00C71275" w:rsidRDefault="00C71275" w:rsidP="00C71275">
      <w:pPr>
        <w:pStyle w:val="ListParagraph"/>
      </w:pPr>
      <w:r>
        <w:t>Explored producer/consumer dataflow programming models in CUDA, with the goal of simplifying warp specialization, expanding GPU asynchrony, and exposing opportunities for future hardware acceleration.</w:t>
      </w:r>
    </w:p>
    <w:p w14:paraId="0913B751" w14:textId="4EBFED60" w:rsidR="00C71275" w:rsidRPr="009560D7" w:rsidRDefault="00C71275" w:rsidP="00C71275">
      <w:pPr>
        <w:pStyle w:val="Location"/>
      </w:pPr>
      <w:r>
        <w:t>NVIDIA Research</w:t>
      </w:r>
      <w:r w:rsidRPr="009560D7">
        <w:tab/>
      </w:r>
      <w:r>
        <w:rPr>
          <w:b w:val="0"/>
          <w:bCs w:val="0"/>
        </w:rPr>
        <w:t>Mar.</w:t>
      </w:r>
      <w:r w:rsidRPr="00293D83">
        <w:rPr>
          <w:b w:val="0"/>
          <w:bCs w:val="0"/>
        </w:rPr>
        <w:t xml:space="preserve"> </w:t>
      </w:r>
      <w:r>
        <w:rPr>
          <w:b w:val="0"/>
          <w:bCs w:val="0"/>
        </w:rPr>
        <w:t>20</w:t>
      </w:r>
      <w:r>
        <w:rPr>
          <w:b w:val="0"/>
          <w:bCs w:val="0"/>
        </w:rPr>
        <w:t>20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617570810"/>
          <w:placeholder>
            <w:docPart w:val="F757E9A80DDF64468AF86FF0B8F5E3B4"/>
          </w:placeholder>
          <w:temporary/>
          <w:showingPlcHdr/>
          <w15:appearance w15:val="hidden"/>
        </w:sdtPr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</w:t>
      </w:r>
      <w:r>
        <w:rPr>
          <w:b w:val="0"/>
          <w:bCs w:val="0"/>
        </w:rPr>
        <w:t>June</w:t>
      </w:r>
      <w:r>
        <w:rPr>
          <w:b w:val="0"/>
          <w:bCs w:val="0"/>
        </w:rPr>
        <w:t xml:space="preserve"> 202</w:t>
      </w:r>
      <w:r>
        <w:rPr>
          <w:b w:val="0"/>
          <w:bCs w:val="0"/>
        </w:rPr>
        <w:t>0</w:t>
      </w:r>
    </w:p>
    <w:p w14:paraId="4F3EB66C" w14:textId="4B2F5660" w:rsidR="00C71275" w:rsidRDefault="00C71275" w:rsidP="00C71275">
      <w:pPr>
        <w:pStyle w:val="JobTitle"/>
      </w:pPr>
      <w:r>
        <w:lastRenderedPageBreak/>
        <w:t>Architecture Research Intern</w:t>
      </w:r>
    </w:p>
    <w:p w14:paraId="33E91ADC" w14:textId="77777777" w:rsidR="00C71275" w:rsidRDefault="00C71275" w:rsidP="00C71275">
      <w:pPr>
        <w:pStyle w:val="ListParagraph"/>
      </w:pPr>
      <w:bookmarkStart w:id="2" w:name="OLE_LINK13"/>
      <w:bookmarkStart w:id="3" w:name="OLE_LINK12"/>
      <w:r>
        <w:t xml:space="preserve">Modeled the performance of load balancing and data locality for graph analytics on a streaming, explicit data orchestration GPU architecture (“Symphony”) using a cycle-accurate hardware simulator based on </w:t>
      </w:r>
      <w:proofErr w:type="spellStart"/>
      <w:r>
        <w:t>NVArchSim</w:t>
      </w:r>
      <w:proofErr w:type="spellEnd"/>
      <w:r>
        <w:t>.</w:t>
      </w:r>
    </w:p>
    <w:p w14:paraId="10B84AA8" w14:textId="77777777" w:rsidR="00C71275" w:rsidRDefault="00C71275" w:rsidP="00C71275">
      <w:pPr>
        <w:pStyle w:val="ListParagraph"/>
      </w:pPr>
      <w:r>
        <w:t>Contributed to development of the Symphony programming model emulator (“Symphonic CUDA”) and hardware simulator (“</w:t>
      </w:r>
      <w:proofErr w:type="spellStart"/>
      <w:r>
        <w:t>SymSim</w:t>
      </w:r>
      <w:proofErr w:type="spellEnd"/>
      <w:r>
        <w:t>”).</w:t>
      </w:r>
    </w:p>
    <w:bookmarkEnd w:id="2"/>
    <w:bookmarkEnd w:id="3"/>
    <w:p w14:paraId="22C63D87" w14:textId="63458EDE" w:rsidR="00351293" w:rsidRPr="009560D7" w:rsidRDefault="002465C0" w:rsidP="00982288">
      <w:pPr>
        <w:pStyle w:val="Location"/>
      </w:pPr>
      <w:r w:rsidRPr="009560D7">
        <w:t>NASA Jet Propulsion Laboratory</w:t>
      </w:r>
      <w:r w:rsidR="00B01C3B" w:rsidRPr="009560D7">
        <w:tab/>
      </w:r>
      <w:r w:rsidR="002F3A06">
        <w:rPr>
          <w:b w:val="0"/>
          <w:bCs w:val="0"/>
        </w:rPr>
        <w:t>June</w:t>
      </w:r>
      <w:r w:rsidR="00B01C3B" w:rsidRPr="00293D83">
        <w:rPr>
          <w:b w:val="0"/>
          <w:bCs w:val="0"/>
        </w:rPr>
        <w:t xml:space="preserve"> 2018 </w:t>
      </w:r>
      <w:sdt>
        <w:sdtPr>
          <w:rPr>
            <w:b w:val="0"/>
            <w:bCs w:val="0"/>
          </w:rPr>
          <w:alias w:val="Separator:"/>
          <w:tag w:val="Separator:"/>
          <w:id w:val="-729536887"/>
          <w:placeholder>
            <w:docPart w:val="9CC557DBFB3AA64CB15AA1935705E514"/>
          </w:placeholder>
          <w:temporary/>
          <w:showingPlcHdr/>
          <w15:appearance w15:val="hidden"/>
        </w:sdtPr>
        <w:sdtEndPr/>
        <w:sdtContent>
          <w:r w:rsidR="00B01C3B" w:rsidRPr="00293D83">
            <w:rPr>
              <w:b w:val="0"/>
              <w:bCs w:val="0"/>
            </w:rPr>
            <w:t>–</w:t>
          </w:r>
        </w:sdtContent>
      </w:sdt>
      <w:r w:rsidR="00B01C3B" w:rsidRPr="00293D83">
        <w:rPr>
          <w:b w:val="0"/>
          <w:bCs w:val="0"/>
        </w:rPr>
        <w:t xml:space="preserve"> Sept. 2018</w:t>
      </w:r>
    </w:p>
    <w:p w14:paraId="2A331C77" w14:textId="77777777" w:rsidR="00351293" w:rsidRPr="009560D7" w:rsidRDefault="002465C0" w:rsidP="00982288">
      <w:pPr>
        <w:pStyle w:val="JobTitle"/>
      </w:pPr>
      <w:r w:rsidRPr="009560D7">
        <w:t>Guidance &amp; Control Intern</w:t>
      </w:r>
      <w:r w:rsidR="00115D44" w:rsidRPr="009560D7">
        <w:tab/>
      </w:r>
    </w:p>
    <w:p w14:paraId="05D7D275" w14:textId="77777777" w:rsidR="002465C0" w:rsidRPr="009560D7" w:rsidRDefault="002465C0" w:rsidP="00D42CE8">
      <w:pPr>
        <w:pStyle w:val="ListParagraph"/>
      </w:pPr>
      <w:r w:rsidRPr="009560D7">
        <w:t>Developed control algorithms and software drivers to enable automated position and attitude control of a planar air-bearing platform used for CubeSat formation flying, pointing, and rendezvous experiments.</w:t>
      </w:r>
    </w:p>
    <w:p w14:paraId="43B18215" w14:textId="77777777" w:rsidR="00FA6E7C" w:rsidRPr="009560D7" w:rsidRDefault="00FD3317" w:rsidP="00D42CE8">
      <w:pPr>
        <w:pStyle w:val="ListParagraph"/>
      </w:pPr>
      <w:r>
        <w:t>Formulated</w:t>
      </w:r>
      <w:r w:rsidR="002465C0" w:rsidRPr="009560D7">
        <w:t xml:space="preserve"> and executed a series of laboratory tests to fully characterize the planar platform’s physical properties, software performance, and position-control capabilities. Extensive data analysis performed using MATLAB.</w:t>
      </w:r>
    </w:p>
    <w:p w14:paraId="0BD84695" w14:textId="77777777" w:rsidR="00FA6E7C" w:rsidRPr="009560D7" w:rsidRDefault="002636C4" w:rsidP="00D42CE8">
      <w:pPr>
        <w:pStyle w:val="ListParagraph"/>
      </w:pPr>
      <w:r w:rsidRPr="009560D7">
        <w:t xml:space="preserve">Planned publication </w:t>
      </w:r>
      <w:r w:rsidR="00D331FE" w:rsidRPr="009560D7">
        <w:t>covering the platform’s design</w:t>
      </w:r>
      <w:r w:rsidR="002B5F6F" w:rsidRPr="009560D7">
        <w:t xml:space="preserve">, </w:t>
      </w:r>
      <w:r w:rsidR="00D331FE" w:rsidRPr="009560D7">
        <w:t>performance</w:t>
      </w:r>
      <w:r w:rsidR="00240547" w:rsidRPr="009560D7">
        <w:t xml:space="preserve"> capabilities</w:t>
      </w:r>
      <w:r w:rsidR="002B5F6F" w:rsidRPr="009560D7">
        <w:t>, and applications to future CubeSat missions</w:t>
      </w:r>
      <w:r w:rsidR="00D331FE" w:rsidRPr="009560D7">
        <w:t>.</w:t>
      </w:r>
    </w:p>
    <w:p w14:paraId="03188BA3" w14:textId="1B719E80" w:rsidR="00FA6E7C" w:rsidRPr="009560D7" w:rsidRDefault="00FA6E7C" w:rsidP="00982288">
      <w:pPr>
        <w:pStyle w:val="Location"/>
      </w:pPr>
      <w:r w:rsidRPr="009560D7">
        <w:t>Lawrence Livermore National Laboratory</w:t>
      </w:r>
      <w:r w:rsidR="000D67E8" w:rsidRPr="009560D7">
        <w:tab/>
      </w:r>
      <w:r w:rsidR="000D67E8" w:rsidRPr="00293D83">
        <w:rPr>
          <w:b w:val="0"/>
          <w:bCs w:val="0"/>
        </w:rPr>
        <w:t xml:space="preserve">Mar. 2018 </w:t>
      </w:r>
      <w:sdt>
        <w:sdtPr>
          <w:rPr>
            <w:b w:val="0"/>
            <w:bCs w:val="0"/>
          </w:rPr>
          <w:alias w:val="Separator:"/>
          <w:tag w:val="Separator:"/>
          <w:id w:val="1164976835"/>
          <w:placeholder>
            <w:docPart w:val="276ADA4D03691C4C982580EEA49A00B3"/>
          </w:placeholder>
          <w:temporary/>
          <w:showingPlcHdr/>
          <w15:appearance w15:val="hidden"/>
        </w:sdtPr>
        <w:sdtEndPr/>
        <w:sdtContent>
          <w:r w:rsidR="000D67E8" w:rsidRPr="00293D83">
            <w:rPr>
              <w:b w:val="0"/>
              <w:bCs w:val="0"/>
            </w:rPr>
            <w:t>–</w:t>
          </w:r>
        </w:sdtContent>
      </w:sdt>
      <w:r w:rsidR="000D67E8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0D67E8" w:rsidRPr="00293D83">
        <w:rPr>
          <w:b w:val="0"/>
          <w:bCs w:val="0"/>
        </w:rPr>
        <w:t xml:space="preserve"> 2018</w:t>
      </w:r>
    </w:p>
    <w:p w14:paraId="5FB1A6F5" w14:textId="77777777" w:rsidR="00FA6E7C" w:rsidRPr="009560D7" w:rsidRDefault="00FA6E7C" w:rsidP="00982288">
      <w:pPr>
        <w:pStyle w:val="JobTitle"/>
      </w:pPr>
      <w:r w:rsidRPr="009560D7">
        <w:t>Computational Engineering Intern</w:t>
      </w:r>
      <w:r w:rsidRPr="009560D7">
        <w:tab/>
      </w:r>
    </w:p>
    <w:p w14:paraId="3D5EEE6E" w14:textId="77777777" w:rsidR="00FA6E7C" w:rsidRPr="009560D7" w:rsidRDefault="00FA6E7C" w:rsidP="00D42CE8">
      <w:pPr>
        <w:pStyle w:val="ListParagraph"/>
      </w:pPr>
      <w:bookmarkStart w:id="4" w:name="OLE_LINK1"/>
      <w:bookmarkStart w:id="5" w:name="OLE_LINK2"/>
      <w:r w:rsidRPr="009560D7">
        <w:t>Researched and simulated decentralized signal detection algorithms, information-exchange schemes, and motion strategies for chemical plume identification and localization using fully-autonomous robotic swarms.</w:t>
      </w:r>
    </w:p>
    <w:p w14:paraId="7DEDD23E" w14:textId="77777777" w:rsidR="003E1C61" w:rsidRPr="009560D7" w:rsidRDefault="00FA6E7C" w:rsidP="00D42CE8">
      <w:pPr>
        <w:pStyle w:val="ListParagraph"/>
      </w:pPr>
      <w:r w:rsidRPr="009560D7">
        <w:t>Created a Python module to enable development and analysis of collaborative, autonomous swarm scenarios</w:t>
      </w:r>
      <w:r w:rsidR="00802395">
        <w:t xml:space="preserve">, which </w:t>
      </w:r>
      <w:r w:rsidR="0085225F">
        <w:t>was used</w:t>
      </w:r>
      <w:r w:rsidRPr="009560D7">
        <w:t xml:space="preserve"> by LLNL scientists and for a 3D visualization collaboration with UCSD.</w:t>
      </w:r>
    </w:p>
    <w:bookmarkEnd w:id="4"/>
    <w:bookmarkEnd w:id="5"/>
    <w:p w14:paraId="27A77E06" w14:textId="77777777" w:rsidR="003E1C61" w:rsidRDefault="009A0F11" w:rsidP="006B640C">
      <w:pPr>
        <w:pStyle w:val="Location"/>
      </w:pPr>
      <w:r>
        <w:t xml:space="preserve">University of California, Davis: </w:t>
      </w:r>
      <w:r w:rsidR="003E1C61" w:rsidRPr="009560D7">
        <w:t>Yankelevich Laboratory</w:t>
      </w:r>
      <w:r w:rsidR="00BC6F55" w:rsidRPr="009560D7">
        <w:tab/>
      </w:r>
      <w:r w:rsidR="00BC6F55" w:rsidRPr="006B640C">
        <w:rPr>
          <w:b w:val="0"/>
          <w:bCs w:val="0"/>
        </w:rPr>
        <w:t xml:space="preserve">Jan. 2017 </w:t>
      </w:r>
      <w:sdt>
        <w:sdtPr>
          <w:rPr>
            <w:b w:val="0"/>
            <w:bCs w:val="0"/>
          </w:rPr>
          <w:alias w:val="Separator:"/>
          <w:tag w:val="Separator:"/>
          <w:id w:val="907355110"/>
          <w:placeholder>
            <w:docPart w:val="3EFC34240484184E854A2182E71F79C9"/>
          </w:placeholder>
          <w:temporary/>
          <w:showingPlcHdr/>
          <w15:appearance w15:val="hidden"/>
        </w:sdtPr>
        <w:sdtEndPr/>
        <w:sdtContent>
          <w:r w:rsidR="00BC6F55" w:rsidRPr="006B640C">
            <w:rPr>
              <w:b w:val="0"/>
              <w:bCs w:val="0"/>
            </w:rPr>
            <w:t>–</w:t>
          </w:r>
        </w:sdtContent>
      </w:sdt>
      <w:r w:rsidR="00BC6F55" w:rsidRPr="006B640C">
        <w:rPr>
          <w:b w:val="0"/>
          <w:bCs w:val="0"/>
        </w:rPr>
        <w:t xml:space="preserve"> Mar. 2018</w:t>
      </w:r>
    </w:p>
    <w:p w14:paraId="5F9A7C6D" w14:textId="77777777" w:rsidR="003D2912" w:rsidRPr="009560D7" w:rsidRDefault="003E1C61" w:rsidP="00982288">
      <w:pPr>
        <w:pStyle w:val="JobTitle"/>
      </w:pPr>
      <w:r w:rsidRPr="009560D7">
        <w:t>Research Assistant</w:t>
      </w:r>
    </w:p>
    <w:p w14:paraId="44A4500B" w14:textId="77777777" w:rsidR="003E1C61" w:rsidRPr="009560D7" w:rsidRDefault="003D2912" w:rsidP="00982288">
      <w:pPr>
        <w:pStyle w:val="JobTitle"/>
      </w:pPr>
      <w:r w:rsidRPr="009560D7">
        <w:t>PI: Professor Diego Yankelevich (Dept. of Electrical Engineering)</w:t>
      </w:r>
      <w:r w:rsidR="003E1C61" w:rsidRPr="009560D7">
        <w:tab/>
      </w:r>
    </w:p>
    <w:p w14:paraId="6E9F85CB" w14:textId="77777777" w:rsidR="003E1C61" w:rsidRPr="009560D7" w:rsidRDefault="003E1C61" w:rsidP="00D42CE8">
      <w:pPr>
        <w:pStyle w:val="ListParagraph"/>
      </w:pPr>
      <w:r w:rsidRPr="009560D7">
        <w:t>Developed low-cost, automated hardware and software systems to capture, analyze, and display data for fluorescence lifetime imaging applications to guided surgery, using C++ and Python on a Raspberry Pi.</w:t>
      </w:r>
    </w:p>
    <w:p w14:paraId="78DCA7BE" w14:textId="77777777" w:rsidR="003E3AAB" w:rsidRPr="009560D7" w:rsidRDefault="003E1C61" w:rsidP="00D42CE8">
      <w:pPr>
        <w:pStyle w:val="ListParagraph"/>
      </w:pPr>
      <w:r w:rsidRPr="009560D7">
        <w:t>Presented at the 2018 Undergraduate Student Research Showcase to UC Regents, CA lawmakers, CEOs, and alumni.</w:t>
      </w:r>
    </w:p>
    <w:p w14:paraId="441C0C8C" w14:textId="77777777" w:rsidR="003E3AAB" w:rsidRPr="009560D7" w:rsidRDefault="003E3AAB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Professional Experience</w:t>
      </w:r>
    </w:p>
    <w:p w14:paraId="031A3FB0" w14:textId="77777777" w:rsidR="00D42CE8" w:rsidRPr="009560D7" w:rsidRDefault="00D42CE8" w:rsidP="00D42CE8">
      <w:pPr>
        <w:pStyle w:val="Location"/>
      </w:pPr>
      <w:r>
        <w:t>Eclipse Rocketry Design Team</w:t>
      </w:r>
      <w:r w:rsidRPr="009560D7">
        <w:tab/>
      </w:r>
      <w:r w:rsidRPr="00293D83">
        <w:rPr>
          <w:b w:val="0"/>
          <w:bCs w:val="0"/>
        </w:rPr>
        <w:t xml:space="preserve">Nov. 2017 </w:t>
      </w:r>
      <w:sdt>
        <w:sdtPr>
          <w:rPr>
            <w:b w:val="0"/>
            <w:bCs w:val="0"/>
          </w:rPr>
          <w:alias w:val="Separator:"/>
          <w:tag w:val="Separator:"/>
          <w:id w:val="1938324559"/>
          <w:placeholder>
            <w:docPart w:val="F85C673152BF3E45896A5400340D6263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Mar. 2018</w:t>
      </w:r>
    </w:p>
    <w:p w14:paraId="2109FAD6" w14:textId="77777777" w:rsidR="00D42CE8" w:rsidRPr="009560D7" w:rsidRDefault="00D42CE8" w:rsidP="00D42CE8">
      <w:pPr>
        <w:pStyle w:val="JobTitle"/>
      </w:pPr>
      <w:r w:rsidRPr="009560D7">
        <w:t>Software Developer</w:t>
      </w:r>
      <w:r w:rsidRPr="009560D7">
        <w:tab/>
      </w:r>
    </w:p>
    <w:p w14:paraId="16E8AA8E" w14:textId="77777777" w:rsidR="00D42CE8" w:rsidRPr="00DA6B3E" w:rsidRDefault="00D42CE8" w:rsidP="00D42CE8">
      <w:pPr>
        <w:pStyle w:val="ListParagraph"/>
        <w:rPr>
          <w:sz w:val="22"/>
        </w:rPr>
      </w:pPr>
      <w:r w:rsidRPr="00B37204">
        <w:t xml:space="preserve">Designed object-detection algorithms to identify ground-level targets from onboard a rocket during launch. Algorithm </w:t>
      </w:r>
      <w:r w:rsidRPr="00D42CE8">
        <w:t>executed</w:t>
      </w:r>
      <w:r w:rsidRPr="00B37204">
        <w:t xml:space="preserve"> using C++, OpenCV, and the Yolo v2 neural network running on an Nvidia TX1. </w:t>
      </w:r>
    </w:p>
    <w:p w14:paraId="76E3C6A6" w14:textId="77777777" w:rsidR="00DA6B3E" w:rsidRPr="00B37204" w:rsidRDefault="00DA6B3E" w:rsidP="00D42CE8">
      <w:pPr>
        <w:pStyle w:val="ListParagraph"/>
        <w:rPr>
          <w:sz w:val="22"/>
        </w:rPr>
      </w:pPr>
      <w:r>
        <w:t xml:space="preserve">Worked with a team of seven other students to set project goals, </w:t>
      </w:r>
      <w:r w:rsidR="00781128">
        <w:t>coordinate logistics</w:t>
      </w:r>
      <w:r>
        <w:t>, and prepare regular presentations and reports.</w:t>
      </w:r>
    </w:p>
    <w:p w14:paraId="1B48CFEF" w14:textId="011392FB" w:rsidR="00D369FD" w:rsidRDefault="00204F47" w:rsidP="00982288">
      <w:pPr>
        <w:pStyle w:val="Location"/>
        <w:rPr>
          <w:b w:val="0"/>
          <w:bCs w:val="0"/>
        </w:rPr>
      </w:pPr>
      <w:r>
        <w:lastRenderedPageBreak/>
        <w:t xml:space="preserve">University of California, Davis: </w:t>
      </w:r>
      <w:r w:rsidR="00D369FD" w:rsidRPr="009560D7">
        <w:t>Silva Laboratory</w:t>
      </w:r>
      <w:r w:rsidR="00D369FD" w:rsidRPr="009560D7">
        <w:tab/>
      </w:r>
      <w:r w:rsidR="00D369FD" w:rsidRPr="00293D83">
        <w:rPr>
          <w:b w:val="0"/>
          <w:bCs w:val="0"/>
        </w:rPr>
        <w:t xml:space="preserve">Sept. 2016 </w:t>
      </w:r>
      <w:sdt>
        <w:sdtPr>
          <w:rPr>
            <w:b w:val="0"/>
            <w:bCs w:val="0"/>
          </w:rPr>
          <w:alias w:val="Separator:"/>
          <w:tag w:val="Separator:"/>
          <w:id w:val="1240297631"/>
          <w:placeholder>
            <w:docPart w:val="AE4D7A2BE63FA24A91F45B2CF0369442"/>
          </w:placeholder>
          <w:temporary/>
          <w:showingPlcHdr/>
          <w15:appearance w15:val="hidden"/>
        </w:sdtPr>
        <w:sdtEndPr/>
        <w:sdtContent>
          <w:r w:rsidR="00D369FD" w:rsidRPr="00293D83">
            <w:rPr>
              <w:b w:val="0"/>
              <w:bCs w:val="0"/>
            </w:rPr>
            <w:t>–</w:t>
          </w:r>
        </w:sdtContent>
      </w:sdt>
      <w:r w:rsidR="00D369FD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D369FD" w:rsidRPr="00293D83">
        <w:rPr>
          <w:b w:val="0"/>
          <w:bCs w:val="0"/>
        </w:rPr>
        <w:t xml:space="preserve"> 2017</w:t>
      </w:r>
    </w:p>
    <w:p w14:paraId="535DC097" w14:textId="77777777" w:rsidR="00D369FD" w:rsidRPr="009560D7" w:rsidRDefault="00D369FD" w:rsidP="00982288">
      <w:pPr>
        <w:pStyle w:val="JobTitle"/>
      </w:pPr>
      <w:r w:rsidRPr="009560D7">
        <w:t>Software Developer</w:t>
      </w:r>
      <w:r w:rsidRPr="009560D7">
        <w:tab/>
      </w:r>
    </w:p>
    <w:p w14:paraId="4EB2469C" w14:textId="77777777" w:rsidR="00D369FD" w:rsidRPr="009560D7" w:rsidRDefault="00D369FD" w:rsidP="00D42CE8">
      <w:pPr>
        <w:pStyle w:val="ListParagraph"/>
        <w:rPr>
          <w:szCs w:val="24"/>
        </w:rPr>
      </w:pPr>
      <w:r w:rsidRPr="009560D7">
        <w:t>Designed circuitry and programmed an Arduino for a digitally-controlled syringe with a team of three students. Used as a low-cost alternative for microfluidic educational and research projects.</w:t>
      </w:r>
    </w:p>
    <w:p w14:paraId="284B9BC6" w14:textId="77777777" w:rsidR="00D369FD" w:rsidRPr="009560D7" w:rsidRDefault="00D369FD" w:rsidP="00D42CE8">
      <w:pPr>
        <w:pStyle w:val="ListParagraph"/>
        <w:rPr>
          <w:rFonts w:eastAsia="MS Mincho"/>
        </w:rPr>
      </w:pPr>
      <w:r w:rsidRPr="009560D7">
        <w:rPr>
          <w:rFonts w:eastAsia="MS Mincho"/>
        </w:rPr>
        <w:t>Achieved performance comparable to a $2000 industrial digitally-controlled syringe for less than $150.</w:t>
      </w:r>
    </w:p>
    <w:p w14:paraId="77A3D13E" w14:textId="2AF0F40A" w:rsidR="0040060C" w:rsidRPr="009560D7" w:rsidRDefault="0040060C" w:rsidP="00982288">
      <w:pPr>
        <w:pStyle w:val="Location"/>
      </w:pPr>
      <w:r w:rsidRPr="009560D7">
        <w:t>Lawrence Livermore National Laboratory</w:t>
      </w:r>
      <w:r w:rsidR="00915E44">
        <w:t>: National Ignition Facility</w:t>
      </w:r>
      <w:r w:rsidRPr="009560D7">
        <w:tab/>
      </w:r>
      <w:r w:rsidR="002F3A06">
        <w:rPr>
          <w:b w:val="0"/>
          <w:bCs w:val="0"/>
        </w:rPr>
        <w:t>June</w:t>
      </w:r>
      <w:r w:rsidRPr="00293D83">
        <w:rPr>
          <w:b w:val="0"/>
          <w:bCs w:val="0"/>
        </w:rPr>
        <w:t xml:space="preserve"> </w:t>
      </w:r>
      <w:r w:rsidR="00455650" w:rsidRPr="00293D83">
        <w:rPr>
          <w:b w:val="0"/>
          <w:bCs w:val="0"/>
        </w:rPr>
        <w:t>2017</w:t>
      </w:r>
      <w:r w:rsidRPr="00293D83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Separator:"/>
          <w:tag w:val="Separator:"/>
          <w:id w:val="302588585"/>
          <w:placeholder>
            <w:docPart w:val="CA36E42DBD2E9441BD71CFA23D6C7BA8"/>
          </w:placeholder>
          <w:temporary/>
          <w:showingPlcHdr/>
          <w15:appearance w15:val="hidden"/>
        </w:sdtPr>
        <w:sdtEndPr/>
        <w:sdtContent>
          <w:r w:rsidRPr="00293D83">
            <w:rPr>
              <w:b w:val="0"/>
              <w:bCs w:val="0"/>
            </w:rPr>
            <w:t>–</w:t>
          </w:r>
        </w:sdtContent>
      </w:sdt>
      <w:r w:rsidRPr="00293D83">
        <w:rPr>
          <w:b w:val="0"/>
          <w:bCs w:val="0"/>
        </w:rPr>
        <w:t xml:space="preserve"> Sept. 201</w:t>
      </w:r>
      <w:r w:rsidR="00455650" w:rsidRPr="00293D83">
        <w:rPr>
          <w:b w:val="0"/>
          <w:bCs w:val="0"/>
        </w:rPr>
        <w:t>7</w:t>
      </w:r>
    </w:p>
    <w:p w14:paraId="629F4151" w14:textId="77777777" w:rsidR="0040060C" w:rsidRPr="009560D7" w:rsidRDefault="00EE4050" w:rsidP="00982288">
      <w:pPr>
        <w:pStyle w:val="JobTitle"/>
      </w:pPr>
      <w:r>
        <w:t xml:space="preserve">Engineering </w:t>
      </w:r>
      <w:r w:rsidR="0040060C" w:rsidRPr="009560D7">
        <w:t>Intern</w:t>
      </w:r>
      <w:r w:rsidR="0040060C" w:rsidRPr="009560D7">
        <w:tab/>
      </w:r>
    </w:p>
    <w:p w14:paraId="12999BC4" w14:textId="77777777" w:rsidR="0040060C" w:rsidRPr="009560D7" w:rsidRDefault="0040060C" w:rsidP="00D42CE8">
      <w:pPr>
        <w:pStyle w:val="ListParagraph"/>
      </w:pPr>
      <w:r w:rsidRPr="009560D7">
        <w:t>Created a sensor and LabView virtual instrument used to measure and track the capacitance of over 4000 high</w:t>
      </w:r>
      <w:r w:rsidR="006157A9" w:rsidRPr="009560D7">
        <w:t xml:space="preserve"> </w:t>
      </w:r>
      <w:r w:rsidRPr="009560D7">
        <w:t>energy</w:t>
      </w:r>
      <w:r w:rsidR="006157A9" w:rsidRPr="009560D7">
        <w:t xml:space="preserve"> </w:t>
      </w:r>
      <w:r w:rsidRPr="009560D7">
        <w:t>density capacitors for preventative maintenance. Achieved accuracy within 3% and repeatability within 1%.</w:t>
      </w:r>
    </w:p>
    <w:p w14:paraId="29F971CA" w14:textId="3421A7B2" w:rsidR="005E4EC0" w:rsidRPr="009560D7" w:rsidRDefault="00D369FD" w:rsidP="00982288">
      <w:pPr>
        <w:pStyle w:val="Location"/>
      </w:pPr>
      <w:r w:rsidRPr="009560D7">
        <w:t xml:space="preserve"> </w:t>
      </w:r>
      <w:r w:rsidR="003E3AAB" w:rsidRPr="009560D7">
        <w:t>Varian Medical Systems</w:t>
      </w:r>
      <w:r w:rsidR="003E2672" w:rsidRPr="009560D7">
        <w:tab/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 </w:t>
      </w:r>
      <w:sdt>
        <w:sdtPr>
          <w:rPr>
            <w:b w:val="0"/>
            <w:bCs w:val="0"/>
          </w:rPr>
          <w:alias w:val="Separator:"/>
          <w:tag w:val="Separator:"/>
          <w:id w:val="1794713126"/>
          <w:placeholder>
            <w:docPart w:val="BBEF7F0E24FB274DBE4980D2730F1FED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Sept. 2016</w:t>
      </w:r>
    </w:p>
    <w:p w14:paraId="618F2613" w14:textId="77777777" w:rsidR="005E4EC0" w:rsidRPr="009560D7" w:rsidRDefault="00EE4050" w:rsidP="00982288">
      <w:pPr>
        <w:pStyle w:val="JobTitle"/>
      </w:pPr>
      <w:r>
        <w:t xml:space="preserve">Engineering </w:t>
      </w:r>
      <w:r w:rsidR="003E3AAB" w:rsidRPr="009560D7">
        <w:t>Intern</w:t>
      </w:r>
      <w:r w:rsidR="005E4EC0" w:rsidRPr="009560D7">
        <w:tab/>
      </w:r>
    </w:p>
    <w:p w14:paraId="4BB4A2FC" w14:textId="77777777" w:rsidR="003E3AAB" w:rsidRPr="009560D7" w:rsidRDefault="003E3AAB" w:rsidP="00D42CE8">
      <w:pPr>
        <w:pStyle w:val="ListParagraph"/>
      </w:pPr>
      <w:r w:rsidRPr="009560D7">
        <w:t>Designed PCBs and software used to validate Multi-</w:t>
      </w:r>
      <w:r w:rsidR="0040099A">
        <w:t>Leaf</w:t>
      </w:r>
      <w:r w:rsidRPr="009560D7">
        <w:t xml:space="preserve"> Collimator</w:t>
      </w:r>
      <w:r w:rsidR="0040099A">
        <w:t xml:space="preserve"> (MLC)</w:t>
      </w:r>
      <w:r w:rsidRPr="009560D7">
        <w:t xml:space="preserve"> motors for radiation therapy machines.</w:t>
      </w:r>
    </w:p>
    <w:p w14:paraId="6BDD6F97" w14:textId="77777777" w:rsidR="00877F30" w:rsidRPr="009560D7" w:rsidRDefault="003E3AAB" w:rsidP="00D42CE8">
      <w:pPr>
        <w:pStyle w:val="ListParagraph"/>
      </w:pPr>
      <w:r w:rsidRPr="009560D7">
        <w:t>Programmed a GUI-based application to allow engineers to interface with MLC motor test equipment. Features include telemetry data visualizations, command sequence entry, and debugging tools.</w:t>
      </w:r>
    </w:p>
    <w:p w14:paraId="290EF017" w14:textId="34B84350" w:rsidR="00877F30" w:rsidRPr="009560D7" w:rsidRDefault="00877F30" w:rsidP="00982288">
      <w:pPr>
        <w:pStyle w:val="Location"/>
      </w:pPr>
      <w:r w:rsidRPr="009560D7">
        <w:t>UC Davis C-STEM Center</w:t>
      </w:r>
      <w:r w:rsidR="003E2672" w:rsidRPr="009560D7">
        <w:tab/>
      </w:r>
      <w:r w:rsidR="003E2672" w:rsidRPr="00293D83">
        <w:rPr>
          <w:b w:val="0"/>
          <w:bCs w:val="0"/>
        </w:rPr>
        <w:t xml:space="preserve">Jan. 2016 </w:t>
      </w:r>
      <w:sdt>
        <w:sdtPr>
          <w:rPr>
            <w:b w:val="0"/>
            <w:bCs w:val="0"/>
          </w:rPr>
          <w:alias w:val="Separator:"/>
          <w:tag w:val="Separator:"/>
          <w:id w:val="-1589381033"/>
          <w:placeholder>
            <w:docPart w:val="3D9525372200EF4E95E6A9EB7878E448"/>
          </w:placeholder>
          <w:temporary/>
          <w:showingPlcHdr/>
          <w15:appearance w15:val="hidden"/>
        </w:sdtPr>
        <w:sdtEndPr/>
        <w:sdtContent>
          <w:r w:rsidR="003E2672" w:rsidRPr="00293D83">
            <w:rPr>
              <w:b w:val="0"/>
              <w:bCs w:val="0"/>
            </w:rPr>
            <w:t>–</w:t>
          </w:r>
        </w:sdtContent>
      </w:sdt>
      <w:r w:rsidR="003E2672" w:rsidRPr="00293D83">
        <w:rPr>
          <w:b w:val="0"/>
          <w:bCs w:val="0"/>
        </w:rPr>
        <w:t xml:space="preserve"> </w:t>
      </w:r>
      <w:r w:rsidR="002F3A06">
        <w:rPr>
          <w:b w:val="0"/>
          <w:bCs w:val="0"/>
        </w:rPr>
        <w:t>June</w:t>
      </w:r>
      <w:r w:rsidR="003E2672" w:rsidRPr="00293D83">
        <w:rPr>
          <w:b w:val="0"/>
          <w:bCs w:val="0"/>
        </w:rPr>
        <w:t xml:space="preserve"> 2016</w:t>
      </w:r>
    </w:p>
    <w:p w14:paraId="3D1D5C20" w14:textId="77777777" w:rsidR="00877F30" w:rsidRPr="009560D7" w:rsidRDefault="00877F30" w:rsidP="00982288">
      <w:pPr>
        <w:pStyle w:val="JobTitle"/>
      </w:pPr>
      <w:r w:rsidRPr="009560D7">
        <w:t>Technical Volunteer</w:t>
      </w:r>
      <w:r w:rsidRPr="009560D7">
        <w:tab/>
      </w:r>
    </w:p>
    <w:p w14:paraId="0D5F1E76" w14:textId="250712E6" w:rsidR="000E74E5" w:rsidRDefault="000E74E5" w:rsidP="000E74E5">
      <w:pPr>
        <w:pStyle w:val="ListParagraph"/>
      </w:pPr>
      <w:r w:rsidRPr="009560D7">
        <w:t>Created teaching materials for middle-school students to learn basic coding and robotics concepts.</w:t>
      </w:r>
    </w:p>
    <w:p w14:paraId="2A641330" w14:textId="6D1302CB" w:rsidR="00877F30" w:rsidRPr="009560D7" w:rsidRDefault="00877F30" w:rsidP="00D42CE8">
      <w:pPr>
        <w:pStyle w:val="ListParagraph"/>
      </w:pPr>
      <w:r w:rsidRPr="009560D7">
        <w:t>Developed code examples for Arduino robotic platforms such as line-following and maze-solving procedures.</w:t>
      </w:r>
    </w:p>
    <w:p w14:paraId="4267A1CB" w14:textId="77777777" w:rsidR="004037F2" w:rsidRPr="009560D7" w:rsidRDefault="00FD382A" w:rsidP="00BA7FD0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1341844531"/>
          <w:placeholder>
            <w:docPart w:val="ED82F4EA392F0E4089E2A009957D5DAD"/>
          </w:placeholder>
          <w:showingPlcHdr/>
          <w15:appearance w15:val="hidden"/>
        </w:sdtPr>
        <w:sdtEndPr/>
        <w:sdtContent>
          <w:r w:rsidR="004037F2" w:rsidRPr="009560D7">
            <w:rPr>
              <w:rFonts w:ascii="Calibri" w:hAnsi="Calibri"/>
            </w:rPr>
            <w:t>TEACHING EXPERIENCE</w:t>
          </w:r>
        </w:sdtContent>
      </w:sdt>
    </w:p>
    <w:p w14:paraId="1CB6BF97" w14:textId="77777777" w:rsidR="004037F2" w:rsidRPr="009560D7" w:rsidRDefault="004037F2" w:rsidP="00982288">
      <w:pPr>
        <w:pStyle w:val="Location"/>
      </w:pPr>
      <w:r w:rsidRPr="009560D7">
        <w:t>University of California, Davis</w:t>
      </w:r>
      <w:r w:rsidR="00881230" w:rsidRPr="009560D7">
        <w:tab/>
      </w:r>
      <w:r w:rsidR="00881230" w:rsidRPr="00293D83">
        <w:rPr>
          <w:b w:val="0"/>
          <w:bCs w:val="0"/>
        </w:rPr>
        <w:t>Mar. 2018 – Sept. 2019</w:t>
      </w:r>
    </w:p>
    <w:p w14:paraId="29E0CB57" w14:textId="77777777" w:rsidR="004037F2" w:rsidRPr="009560D7" w:rsidRDefault="004037F2" w:rsidP="00982288">
      <w:pPr>
        <w:pStyle w:val="JobTitle"/>
      </w:pPr>
      <w:r w:rsidRPr="009560D7">
        <w:t xml:space="preserve">Teaching Assistant </w:t>
      </w:r>
      <w:sdt>
        <w:sdtPr>
          <w:alias w:val="Separator:"/>
          <w:tag w:val="Separator:"/>
          <w:id w:val="-701781839"/>
          <w:placeholder>
            <w:docPart w:val="FCEAC872308E6848BB60DF8659DF3F4E"/>
          </w:placeholder>
          <w:temporary/>
          <w:showingPlcHdr/>
          <w15:appearance w15:val="hidden"/>
        </w:sdtPr>
        <w:sdtEndPr/>
        <w:sdtContent>
          <w:r w:rsidRPr="009560D7">
            <w:t>–</w:t>
          </w:r>
        </w:sdtContent>
      </w:sdt>
      <w:r w:rsidRPr="009560D7">
        <w:t xml:space="preserve"> Senior Capstone Design (EEC 136 A/B)</w:t>
      </w:r>
      <w:r w:rsidRPr="009560D7">
        <w:tab/>
      </w:r>
    </w:p>
    <w:p w14:paraId="2FE58706" w14:textId="77777777" w:rsidR="002465C0" w:rsidRPr="009560D7" w:rsidRDefault="004037F2" w:rsidP="00D42CE8">
      <w:pPr>
        <w:pStyle w:val="ListParagraph"/>
      </w:pPr>
      <w:r w:rsidRPr="009560D7">
        <w:rPr>
          <w:rFonts w:eastAsiaTheme="minorHAnsi"/>
        </w:rPr>
        <w:t>Assisted students and project teams with circuit design/layout, embedded device programming, project management, and quarterly written reports.</w:t>
      </w:r>
    </w:p>
    <w:p w14:paraId="0C06427E" w14:textId="02C628D8" w:rsidR="00C71275" w:rsidRPr="009560D7" w:rsidRDefault="00C71275" w:rsidP="00C71275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Teaching Experience:"/>
          <w:tag w:val="Teaching Experience:"/>
          <w:id w:val="-665624490"/>
          <w:placeholder>
            <w:docPart w:val="56692180E6BD3444A8C53A71F569B2E5"/>
          </w:placeholder>
          <w15:appearance w15:val="hidden"/>
        </w:sdtPr>
        <w:sdtContent>
          <w:r>
            <w:rPr>
              <w:rFonts w:ascii="Calibri" w:hAnsi="Calibri"/>
            </w:rPr>
            <w:t>Publications</w:t>
          </w:r>
        </w:sdtContent>
      </w:sdt>
    </w:p>
    <w:p w14:paraId="3C29E452" w14:textId="33042A22" w:rsidR="00C71275" w:rsidRPr="00C71275" w:rsidRDefault="00C71275" w:rsidP="00C71275">
      <w:pPr>
        <w:pStyle w:val="Location"/>
        <w:rPr>
          <w:b w:val="0"/>
          <w:bCs w:val="0"/>
        </w:rPr>
      </w:pPr>
      <w:proofErr w:type="spellStart"/>
      <w:r w:rsidRPr="00C71275">
        <w:rPr>
          <w:b w:val="0"/>
          <w:bCs w:val="0"/>
        </w:rPr>
        <w:t>Wapman</w:t>
      </w:r>
      <w:proofErr w:type="spellEnd"/>
      <w:r w:rsidRPr="00C71275">
        <w:rPr>
          <w:b w:val="0"/>
          <w:bCs w:val="0"/>
        </w:rPr>
        <w:t>, J. D., Sternberg, D. C., Lo, K., Wang, M., Jones-Wilson, L., and Mohan, S. “Jet Propulsion Laboratory Small Satellite Dynamics Testbed Planar Air-Bearing Propulsion System Characterization.” Journal of Spacecraft and Rockets, Vol. 58, No. 4, 2021, pp. 954–971. https://doi.org/10.2514/1.A34857.</w:t>
      </w:r>
    </w:p>
    <w:p w14:paraId="1379B06C" w14:textId="250D7F9A" w:rsidR="00351293" w:rsidRPr="009560D7" w:rsidRDefault="004037F2" w:rsidP="00BA7FD0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CONFERENCES</w:t>
      </w:r>
    </w:p>
    <w:p w14:paraId="3E71DE66" w14:textId="289D4E0E" w:rsidR="00351293" w:rsidRPr="009560D7" w:rsidRDefault="004453E8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"Gunrock GPU Graph Analytics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316DCD9E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2019</w:t>
      </w:r>
    </w:p>
    <w:p w14:paraId="5C75E2B7" w14:textId="77777777" w:rsidR="00351293" w:rsidRPr="009560D7" w:rsidRDefault="004029D9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lastRenderedPageBreak/>
        <w:t>"Chemical Plume Detection with Collaborative, Autonomous Sensor Networks," 2018 Signal and Image Sciences Workshop at the Lawrence Livermore National Laboratory.</w:t>
      </w:r>
    </w:p>
    <w:p w14:paraId="318768CA" w14:textId="77777777" w:rsidR="00351293" w:rsidRPr="009560D7" w:rsidRDefault="00CC6B25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Poster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="004029D9" w:rsidRPr="009560D7">
        <w:rPr>
          <w:rFonts w:ascii="Calibri" w:hAnsi="Calibri"/>
          <w:color w:val="000000" w:themeColor="text1"/>
          <w:sz w:val="20"/>
          <w:szCs w:val="28"/>
        </w:rPr>
        <w:t>May 2018</w:t>
      </w:r>
    </w:p>
    <w:p w14:paraId="32CBCCD9" w14:textId="5C8C0155" w:rsidR="00400C43" w:rsidRPr="009560D7" w:rsidRDefault="00400C43" w:rsidP="0069335F">
      <w:pPr>
        <w:pStyle w:val="Conference"/>
        <w:rPr>
          <w:rFonts w:ascii="Calibri" w:hAnsi="Calibri"/>
        </w:rPr>
      </w:pPr>
      <w:r w:rsidRPr="009560D7">
        <w:rPr>
          <w:rFonts w:ascii="Calibri" w:hAnsi="Calibri"/>
        </w:rPr>
        <w:t>"Rocket Imaging Payload: Identification of Ground-Based Targets using Contour Detection and Neural Networks with Bluetooth-Enabled Inertial Measurement Unit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>" UC Davis Industrial Affiliates Conference.</w:t>
      </w:r>
    </w:p>
    <w:p w14:paraId="4F7E74E7" w14:textId="77777777" w:rsidR="00400C43" w:rsidRPr="009560D7" w:rsidRDefault="00400C43" w:rsidP="00400C43">
      <w:pPr>
        <w:pStyle w:val="ItalicHeading"/>
        <w:rPr>
          <w:rFonts w:ascii="Calibri" w:hAnsi="Calibri"/>
          <w:i w:val="0"/>
          <w:iCs/>
        </w:rPr>
      </w:pPr>
      <w:r w:rsidRPr="009560D7">
        <w:rPr>
          <w:rFonts w:ascii="Calibri" w:hAnsi="Calibri"/>
          <w:i w:val="0"/>
          <w:iCs/>
        </w:rPr>
        <w:t>Award: Best Undergraduate Poster</w:t>
      </w:r>
    </w:p>
    <w:p w14:paraId="4157941D" w14:textId="77777777" w:rsidR="00400C43" w:rsidRPr="009560D7" w:rsidRDefault="00400C43" w:rsidP="00400C43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Poster 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May 2018</w:t>
      </w:r>
    </w:p>
    <w:p w14:paraId="57DA0057" w14:textId="086CA879" w:rsidR="00164D0C" w:rsidRPr="009560D7" w:rsidRDefault="00164D0C" w:rsidP="0069335F">
      <w:pPr>
        <w:pStyle w:val="Conference"/>
        <w:rPr>
          <w:rFonts w:ascii="Calibri" w:hAnsi="Calibri"/>
          <w:iCs/>
        </w:rPr>
      </w:pPr>
      <w:r w:rsidRPr="009560D7">
        <w:rPr>
          <w:rFonts w:ascii="Calibri" w:hAnsi="Calibri"/>
        </w:rPr>
        <w:t>"Multichannel solid state photodetection system for low-cost fluorescence lifetime spectroscopy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  <w:iCs/>
        </w:rPr>
        <w:t>” Advanced Biomedical and Clinical Diagnostic and Surgical Guidance Systems XVI.</w:t>
      </w:r>
    </w:p>
    <w:p w14:paraId="614BE158" w14:textId="77777777" w:rsidR="00164D0C" w:rsidRPr="009560D7" w:rsidRDefault="00164D0C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Contributed Slides, Presentation by Dr. Diego Yankelevich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Apr. 2018</w:t>
      </w:r>
    </w:p>
    <w:p w14:paraId="3710E1B5" w14:textId="3591BC23" w:rsidR="00351293" w:rsidRPr="009560D7" w:rsidRDefault="004029D9" w:rsidP="0069335F">
      <w:pPr>
        <w:pStyle w:val="Conference"/>
        <w:rPr>
          <w:rFonts w:ascii="Calibri" w:hAnsi="Calibri"/>
          <w:i/>
          <w:iCs/>
        </w:rPr>
      </w:pPr>
      <w:r w:rsidRPr="009560D7">
        <w:rPr>
          <w:rFonts w:ascii="Calibri" w:hAnsi="Calibri"/>
        </w:rPr>
        <w:t>"Low-Cost Data Collection Systems for Fluorescence Lifetime Spectroscopy Imaging</w:t>
      </w:r>
      <w:r w:rsidR="006524FB">
        <w:rPr>
          <w:rFonts w:ascii="Calibri" w:hAnsi="Calibri"/>
        </w:rPr>
        <w:t>,</w:t>
      </w:r>
      <w:r w:rsidRPr="009560D7">
        <w:rPr>
          <w:rFonts w:ascii="Calibri" w:hAnsi="Calibri"/>
        </w:rPr>
        <w:t xml:space="preserve">" </w:t>
      </w:r>
      <w:r w:rsidRPr="009560D7">
        <w:rPr>
          <w:rFonts w:ascii="Calibri" w:hAnsi="Calibri"/>
          <w:i/>
          <w:iCs/>
        </w:rPr>
        <w:t>UC Undergraduate Research Ambassador Showcase".</w:t>
      </w:r>
    </w:p>
    <w:p w14:paraId="1DAFB672" w14:textId="77777777" w:rsidR="00C60093" w:rsidRPr="009560D7" w:rsidRDefault="004029D9" w:rsidP="00164D0C">
      <w:pPr>
        <w:pStyle w:val="SpaceAfter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Presentation</w:t>
      </w:r>
      <w:r w:rsidR="00EE51CC" w:rsidRPr="009560D7">
        <w:rPr>
          <w:rFonts w:ascii="Calibri" w:hAnsi="Calibri"/>
          <w:color w:val="000000" w:themeColor="text1"/>
          <w:sz w:val="20"/>
          <w:szCs w:val="28"/>
        </w:rPr>
        <w:t xml:space="preserve"> </w:t>
      </w:r>
      <w:r w:rsidR="00115D44" w:rsidRPr="009560D7">
        <w:rPr>
          <w:rFonts w:ascii="Calibri" w:hAnsi="Calibri"/>
          <w:color w:val="000000" w:themeColor="text1"/>
          <w:sz w:val="20"/>
          <w:szCs w:val="28"/>
        </w:rPr>
        <w:tab/>
      </w:r>
      <w:r w:rsidRPr="009560D7">
        <w:rPr>
          <w:rFonts w:ascii="Calibri" w:hAnsi="Calibri"/>
          <w:color w:val="000000" w:themeColor="text1"/>
          <w:sz w:val="20"/>
          <w:szCs w:val="28"/>
        </w:rPr>
        <w:t>Feb. 2018</w:t>
      </w:r>
    </w:p>
    <w:p w14:paraId="78F6F725" w14:textId="77777777" w:rsidR="00421BBF" w:rsidRPr="009560D7" w:rsidRDefault="00FD382A" w:rsidP="00421BBF">
      <w:pPr>
        <w:pStyle w:val="SectionHeading"/>
        <w:rPr>
          <w:rFonts w:ascii="Calibri" w:hAnsi="Calibri"/>
        </w:rPr>
      </w:pPr>
      <w:sdt>
        <w:sdtPr>
          <w:rPr>
            <w:rFonts w:ascii="Calibri" w:hAnsi="Calibri"/>
          </w:rPr>
          <w:alias w:val="Awards:"/>
          <w:tag w:val="Awards:"/>
          <w:id w:val="1299884277"/>
          <w:placeholder>
            <w:docPart w:val="97E26F36CBFF934AB93B58C68624E1D3"/>
          </w:placeholder>
          <w:temporary/>
          <w:showingPlcHdr/>
          <w15:appearance w15:val="hidden"/>
        </w:sdtPr>
        <w:sdtEndPr/>
        <w:sdtContent>
          <w:r w:rsidR="00421BBF" w:rsidRPr="009560D7">
            <w:rPr>
              <w:rFonts w:ascii="Calibri" w:hAnsi="Calibri"/>
            </w:rPr>
            <w:t>AWARDS</w:t>
          </w:r>
        </w:sdtContent>
      </w:sdt>
    </w:p>
    <w:p w14:paraId="35744E70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Outstanding Senior in Electrical Engineering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2018</w:t>
      </w:r>
    </w:p>
    <w:p w14:paraId="49F1EC3D" w14:textId="6B99F0D8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 xml:space="preserve">Fred </w:t>
      </w:r>
      <w:proofErr w:type="spellStart"/>
      <w:r w:rsidRPr="009560D7">
        <w:rPr>
          <w:rFonts w:ascii="Calibri" w:hAnsi="Calibri"/>
          <w:color w:val="000000" w:themeColor="text1"/>
          <w:sz w:val="20"/>
          <w:szCs w:val="28"/>
        </w:rPr>
        <w:t>Fuchslin</w:t>
      </w:r>
      <w:proofErr w:type="spellEnd"/>
      <w:r w:rsidRPr="009560D7">
        <w:rPr>
          <w:rFonts w:ascii="Calibri" w:hAnsi="Calibri"/>
          <w:color w:val="000000" w:themeColor="text1"/>
          <w:sz w:val="20"/>
          <w:szCs w:val="28"/>
        </w:rPr>
        <w:t xml:space="preserve">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6100B9EC" w14:textId="5B8E76A2" w:rsidR="00421BBF" w:rsidRPr="009560D7" w:rsidRDefault="00421BBF" w:rsidP="00421BBF">
      <w:pPr>
        <w:pStyle w:val="SpaceAfter1NoRightIndent"/>
        <w:spacing w:after="0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Robert Murdoch Memorial Scholarship</w:t>
      </w:r>
      <w:r w:rsidR="00386D51">
        <w:rPr>
          <w:rFonts w:ascii="Calibri" w:hAnsi="Calibri"/>
          <w:color w:val="000000" w:themeColor="text1"/>
          <w:sz w:val="20"/>
          <w:szCs w:val="28"/>
        </w:rPr>
        <w:t xml:space="preserve"> (1 per year)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2017</w:t>
      </w:r>
    </w:p>
    <w:p w14:paraId="73E983CC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Dean’s List – 10 Quarters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 – 2018</w:t>
      </w:r>
    </w:p>
    <w:p w14:paraId="60722CFB" w14:textId="77777777" w:rsidR="00421BBF" w:rsidRPr="009560D7" w:rsidRDefault="00421BBF" w:rsidP="00421BBF">
      <w:pPr>
        <w:pStyle w:val="NormalBodyTex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Pedrozzi Scholarship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2014</w:t>
      </w:r>
    </w:p>
    <w:p w14:paraId="17348D66" w14:textId="77777777" w:rsidR="00421BBF" w:rsidRPr="009560D7" w:rsidRDefault="00421BBF" w:rsidP="00421BBF">
      <w:pPr>
        <w:pStyle w:val="SpaceAfter1NoRightIndent"/>
        <w:rPr>
          <w:rFonts w:ascii="Calibri" w:hAnsi="Calibri"/>
          <w:color w:val="000000" w:themeColor="text1"/>
          <w:sz w:val="20"/>
          <w:szCs w:val="28"/>
        </w:rPr>
      </w:pPr>
      <w:r w:rsidRPr="009560D7">
        <w:rPr>
          <w:rFonts w:ascii="Calibri" w:hAnsi="Calibri"/>
          <w:color w:val="000000" w:themeColor="text1"/>
          <w:sz w:val="20"/>
          <w:szCs w:val="28"/>
        </w:rPr>
        <w:t>Eagle Scout with Bronze Palm</w:t>
      </w:r>
      <w:r w:rsidRPr="009560D7">
        <w:rPr>
          <w:rFonts w:ascii="Calibri" w:hAnsi="Calibri"/>
          <w:color w:val="000000" w:themeColor="text1"/>
          <w:sz w:val="20"/>
          <w:szCs w:val="28"/>
        </w:rPr>
        <w:tab/>
        <w:t>2013</w:t>
      </w:r>
    </w:p>
    <w:p w14:paraId="56215154" w14:textId="77777777" w:rsidR="00421BBF" w:rsidRPr="009560D7" w:rsidRDefault="00421BBF" w:rsidP="00421BBF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Skills</w:t>
      </w:r>
    </w:p>
    <w:p w14:paraId="3C8F97D3" w14:textId="4F40F2B8" w:rsidR="00774802" w:rsidRDefault="00774802" w:rsidP="00982288">
      <w:pPr>
        <w:pStyle w:val="Location"/>
      </w:pPr>
      <w:r>
        <w:t>Languages</w:t>
      </w:r>
    </w:p>
    <w:p w14:paraId="09AC4AB3" w14:textId="6A521BE1" w:rsidR="00774802" w:rsidRDefault="00774802" w:rsidP="00774802">
      <w:pPr>
        <w:pStyle w:val="IndentedListBlock"/>
      </w:pPr>
      <w:r>
        <w:t xml:space="preserve">Fluent English, </w:t>
      </w:r>
      <w:r w:rsidR="00366A39">
        <w:t>Intermediate</w:t>
      </w:r>
      <w:r w:rsidR="00366A39">
        <w:t xml:space="preserve"> German</w:t>
      </w:r>
      <w:r w:rsidR="00366A39">
        <w:t xml:space="preserve">, </w:t>
      </w:r>
      <w:r w:rsidR="005E1E72">
        <w:t>Beginning</w:t>
      </w:r>
      <w:r>
        <w:t xml:space="preserve"> Spanish</w:t>
      </w:r>
    </w:p>
    <w:p w14:paraId="5739E419" w14:textId="4055F472" w:rsidR="00421BBF" w:rsidRPr="009560D7" w:rsidRDefault="00421BBF" w:rsidP="00982288">
      <w:pPr>
        <w:pStyle w:val="Location"/>
      </w:pPr>
      <w:r w:rsidRPr="009560D7">
        <w:t>Programming Languages</w:t>
      </w:r>
    </w:p>
    <w:p w14:paraId="62F07217" w14:textId="77777777" w:rsidR="00421BBF" w:rsidRPr="009560D7" w:rsidRDefault="00421BBF" w:rsidP="00253618">
      <w:pPr>
        <w:pStyle w:val="IndentedListBlock"/>
      </w:pPr>
      <w:r w:rsidRPr="009560D7">
        <w:t>C, C++, CUDA, Python, MATLAB, LaTeX, Verilog, Bash</w:t>
      </w:r>
    </w:p>
    <w:p w14:paraId="3D55C27C" w14:textId="77777777" w:rsidR="00421BBF" w:rsidRPr="009560D7" w:rsidRDefault="00421BBF" w:rsidP="00982288">
      <w:pPr>
        <w:pStyle w:val="Location"/>
      </w:pPr>
      <w:r w:rsidRPr="009560D7">
        <w:t>Tools &amp; Frameworks</w:t>
      </w:r>
    </w:p>
    <w:p w14:paraId="1E12D8A1" w14:textId="77777777" w:rsidR="00421BBF" w:rsidRPr="009560D7" w:rsidRDefault="00421BBF" w:rsidP="00253618">
      <w:pPr>
        <w:pStyle w:val="IndentedListBlock"/>
      </w:pPr>
      <w:r w:rsidRPr="009560D7">
        <w:t>OpenCV, NumPy, Numba, Git, Gunrock, Googletest, Jekyll</w:t>
      </w:r>
    </w:p>
    <w:p w14:paraId="540D5A33" w14:textId="77777777" w:rsidR="00421BBF" w:rsidRPr="009560D7" w:rsidRDefault="00421BBF" w:rsidP="00982288">
      <w:pPr>
        <w:pStyle w:val="Location"/>
        <w:rPr>
          <w:sz w:val="21"/>
          <w:szCs w:val="18"/>
        </w:rPr>
      </w:pPr>
      <w:r w:rsidRPr="009560D7">
        <w:t>Programs</w:t>
      </w:r>
    </w:p>
    <w:p w14:paraId="1F4A3BD5" w14:textId="77777777" w:rsidR="00421BBF" w:rsidRPr="009560D7" w:rsidRDefault="00421BBF" w:rsidP="00253618">
      <w:pPr>
        <w:pStyle w:val="IndentedListBlock"/>
      </w:pPr>
      <w:r w:rsidRPr="009560D7">
        <w:t>LabView, Simulink, Eagle, Linux, MacOS, Windows, Microsoft Office</w:t>
      </w:r>
    </w:p>
    <w:p w14:paraId="7DE62408" w14:textId="77777777" w:rsidR="00773B35" w:rsidRPr="009560D7" w:rsidRDefault="00773B35" w:rsidP="00773B35">
      <w:pPr>
        <w:pStyle w:val="SectionHeading"/>
        <w:rPr>
          <w:rFonts w:ascii="Calibri" w:hAnsi="Calibri"/>
        </w:rPr>
      </w:pPr>
      <w:r w:rsidRPr="009560D7">
        <w:rPr>
          <w:rFonts w:ascii="Calibri" w:hAnsi="Calibri"/>
        </w:rPr>
        <w:t>COURSEWORK</w:t>
      </w:r>
    </w:p>
    <w:p w14:paraId="010135F4" w14:textId="77777777" w:rsidR="00773B35" w:rsidRPr="009560D7" w:rsidRDefault="00773B35" w:rsidP="00982288">
      <w:pPr>
        <w:pStyle w:val="Location"/>
        <w:rPr>
          <w:sz w:val="21"/>
          <w:szCs w:val="18"/>
        </w:rPr>
      </w:pPr>
      <w:r w:rsidRPr="009560D7">
        <w:t>Graduate</w:t>
      </w:r>
    </w:p>
    <w:p w14:paraId="26C13C95" w14:textId="1CF874C3" w:rsidR="00510262" w:rsidRDefault="00510262" w:rsidP="00EE7655">
      <w:pPr>
        <w:pStyle w:val="ListParagraph"/>
      </w:pPr>
      <w:r>
        <w:t>Artificial Intelligence (ECS 170)</w:t>
      </w:r>
    </w:p>
    <w:p w14:paraId="64E888AC" w14:textId="12A69810" w:rsidR="00753773" w:rsidRDefault="00753773" w:rsidP="00EE7655">
      <w:pPr>
        <w:pStyle w:val="ListParagraph"/>
      </w:pPr>
      <w:r>
        <w:t>Computer Architecture (EEC 270</w:t>
      </w:r>
      <w:r w:rsidR="00510262">
        <w:t>, EEC 271</w:t>
      </w:r>
      <w:r>
        <w:t>)</w:t>
      </w:r>
    </w:p>
    <w:p w14:paraId="267F8C9C" w14:textId="58DB01FF" w:rsidR="00EE7655" w:rsidRDefault="00773B35" w:rsidP="00EE7655">
      <w:pPr>
        <w:pStyle w:val="ListParagraph"/>
      </w:pPr>
      <w:r w:rsidRPr="009560D7">
        <w:t>Embedded Computing Systems (EEC 284)</w:t>
      </w:r>
    </w:p>
    <w:p w14:paraId="3B9C6F89" w14:textId="6A448C8C" w:rsidR="00510262" w:rsidRDefault="00773B35" w:rsidP="00510262">
      <w:pPr>
        <w:pStyle w:val="ListParagraph"/>
      </w:pPr>
      <w:r w:rsidRPr="009560D7">
        <w:lastRenderedPageBreak/>
        <w:t>Linear Systems (EEC 250)</w:t>
      </w:r>
    </w:p>
    <w:p w14:paraId="301E9FFF" w14:textId="62D0CA66" w:rsidR="00EE7655" w:rsidRDefault="00773B35" w:rsidP="00EE7655">
      <w:pPr>
        <w:pStyle w:val="ListParagraph"/>
      </w:pPr>
      <w:r w:rsidRPr="009560D7">
        <w:t>Nonlinear Systems (EEC 251)</w:t>
      </w:r>
    </w:p>
    <w:p w14:paraId="7EF18856" w14:textId="373AA01A" w:rsidR="00510262" w:rsidRDefault="00510262" w:rsidP="00EE7655">
      <w:pPr>
        <w:pStyle w:val="ListParagraph"/>
      </w:pPr>
      <w:r>
        <w:t>Numerical Applied Linear Algebra (ECS 230)</w:t>
      </w:r>
    </w:p>
    <w:p w14:paraId="21ECD59D" w14:textId="5F1CE414" w:rsidR="00EE7655" w:rsidRDefault="00773B35" w:rsidP="00EE7655">
      <w:pPr>
        <w:pStyle w:val="ListParagraph"/>
      </w:pPr>
      <w:r w:rsidRPr="009560D7">
        <w:t>Optimal Control (MAE 298)</w:t>
      </w:r>
    </w:p>
    <w:p w14:paraId="7266BCE9" w14:textId="273F03A7" w:rsidR="00510262" w:rsidRDefault="00510262" w:rsidP="00EE7655">
      <w:pPr>
        <w:pStyle w:val="ListParagraph"/>
      </w:pPr>
      <w:r>
        <w:t>Performance Optimization (EEC 289Q)</w:t>
      </w:r>
    </w:p>
    <w:p w14:paraId="15CBAD4F" w14:textId="77777777" w:rsidR="00EE7655" w:rsidRDefault="00773B35" w:rsidP="00EE7655">
      <w:pPr>
        <w:pStyle w:val="ListParagraph"/>
      </w:pPr>
      <w:r w:rsidRPr="009560D7">
        <w:t>Reinforcement Learning (EEC 289A)</w:t>
      </w:r>
    </w:p>
    <w:p w14:paraId="41C4738C" w14:textId="77777777" w:rsidR="00773B35" w:rsidRPr="009560D7" w:rsidRDefault="00773B35" w:rsidP="00EE7655">
      <w:pPr>
        <w:pStyle w:val="ListParagraph"/>
      </w:pPr>
      <w:r w:rsidRPr="009560D7">
        <w:t>VLSI Digital Signal Processing (EEC 281)</w:t>
      </w:r>
    </w:p>
    <w:p w14:paraId="28919AC3" w14:textId="77777777" w:rsidR="00773B35" w:rsidRPr="009560D7" w:rsidRDefault="00773B35" w:rsidP="00982288">
      <w:pPr>
        <w:pStyle w:val="Location"/>
      </w:pPr>
      <w:r w:rsidRPr="009560D7">
        <w:t>Undergraduate</w:t>
      </w:r>
    </w:p>
    <w:p w14:paraId="74EB055A" w14:textId="77777777" w:rsidR="00EE7655" w:rsidRDefault="00773B35" w:rsidP="00EE7655">
      <w:pPr>
        <w:pStyle w:val="ListParagraph"/>
      </w:pPr>
      <w:r w:rsidRPr="009560D7">
        <w:t>Computer Architecture (EEC 170)</w:t>
      </w:r>
    </w:p>
    <w:p w14:paraId="773937B7" w14:textId="77777777" w:rsidR="00EE7655" w:rsidRDefault="00773B35" w:rsidP="00EE7655">
      <w:pPr>
        <w:pStyle w:val="ListParagraph"/>
      </w:pPr>
      <w:r w:rsidRPr="009560D7">
        <w:t>Control Systems (EEC 157A)</w:t>
      </w:r>
    </w:p>
    <w:p w14:paraId="691B6894" w14:textId="77777777" w:rsidR="00EE7655" w:rsidRDefault="00773B35" w:rsidP="00EE7655">
      <w:pPr>
        <w:pStyle w:val="ListParagraph"/>
      </w:pPr>
      <w:r w:rsidRPr="009560D7">
        <w:t>Design of Coffee (ECM 1)</w:t>
      </w:r>
    </w:p>
    <w:p w14:paraId="5B87F4C5" w14:textId="77777777" w:rsidR="00EE7655" w:rsidRDefault="00773B35" w:rsidP="00EE7655">
      <w:pPr>
        <w:pStyle w:val="ListParagraph"/>
      </w:pPr>
      <w:r w:rsidRPr="009560D7">
        <w:t>Differential Equations (MAT 22B)</w:t>
      </w:r>
    </w:p>
    <w:p w14:paraId="09C5FED7" w14:textId="77777777" w:rsidR="00EE7655" w:rsidRDefault="00773B35" w:rsidP="00EE7655">
      <w:pPr>
        <w:pStyle w:val="ListParagraph"/>
      </w:pPr>
      <w:r w:rsidRPr="009560D7">
        <w:t>Digital Systems I/II (EEC 180 A/B)</w:t>
      </w:r>
    </w:p>
    <w:p w14:paraId="0BCE2658" w14:textId="77777777" w:rsidR="00EE7655" w:rsidRDefault="00773B35" w:rsidP="00EE7655">
      <w:pPr>
        <w:pStyle w:val="ListParagraph"/>
      </w:pPr>
      <w:r w:rsidRPr="009560D7">
        <w:t>Discrete Math (ECS 20)</w:t>
      </w:r>
    </w:p>
    <w:p w14:paraId="7EA1C632" w14:textId="77777777" w:rsidR="00EE7655" w:rsidRDefault="00773B35" w:rsidP="00EE7655">
      <w:pPr>
        <w:pStyle w:val="ListParagraph"/>
      </w:pPr>
      <w:r w:rsidRPr="009560D7">
        <w:t>Electromagnetics I/II (EEC 130 A/B)</w:t>
      </w:r>
    </w:p>
    <w:p w14:paraId="1F3D7044" w14:textId="77777777" w:rsidR="00EE7655" w:rsidRDefault="00773B35" w:rsidP="00EE7655">
      <w:pPr>
        <w:pStyle w:val="ListParagraph"/>
      </w:pPr>
      <w:r w:rsidRPr="009560D7">
        <w:t>Linear Algebra (MAT 22A)</w:t>
      </w:r>
    </w:p>
    <w:p w14:paraId="13089D2C" w14:textId="77777777" w:rsidR="00EE7655" w:rsidRDefault="00773B35" w:rsidP="00EE7655">
      <w:pPr>
        <w:pStyle w:val="ListParagraph"/>
      </w:pPr>
      <w:r w:rsidRPr="009560D7">
        <w:t>Parallel Computer Architectures (EEC 171)</w:t>
      </w:r>
    </w:p>
    <w:p w14:paraId="4C826ADD" w14:textId="77777777" w:rsidR="00EE7655" w:rsidRDefault="00773B35" w:rsidP="00EE7655">
      <w:pPr>
        <w:pStyle w:val="ListParagraph"/>
      </w:pPr>
      <w:r w:rsidRPr="009560D7">
        <w:t>Probabilistic Analysis (EEC 161)</w:t>
      </w:r>
    </w:p>
    <w:p w14:paraId="424A7DDF" w14:textId="77777777" w:rsidR="00773B35" w:rsidRPr="009560D7" w:rsidRDefault="00773B35" w:rsidP="00EE7655">
      <w:pPr>
        <w:pStyle w:val="ListParagraph"/>
      </w:pPr>
      <w:r w:rsidRPr="009560D7">
        <w:t>Signals &amp; Systems (EEC 150A)</w:t>
      </w:r>
    </w:p>
    <w:p w14:paraId="3ECBA8D5" w14:textId="77777777" w:rsidR="00FF3F22" w:rsidRPr="009560D7" w:rsidRDefault="00FF3F22" w:rsidP="00FF3F22">
      <w:pPr>
        <w:ind w:left="1008" w:hanging="360"/>
        <w:rPr>
          <w:rFonts w:ascii="Calibri" w:hAnsi="Calibri"/>
        </w:rPr>
      </w:pPr>
    </w:p>
    <w:sectPr w:rsidR="00FF3F22" w:rsidRPr="009560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B6DA" w14:textId="77777777" w:rsidR="00FD382A" w:rsidRDefault="00FD382A">
      <w:pPr>
        <w:spacing w:line="240" w:lineRule="auto"/>
      </w:pPr>
      <w:r>
        <w:separator/>
      </w:r>
    </w:p>
    <w:p w14:paraId="4482A6DB" w14:textId="77777777" w:rsidR="00FD382A" w:rsidRDefault="00FD382A"/>
  </w:endnote>
  <w:endnote w:type="continuationSeparator" w:id="0">
    <w:p w14:paraId="5B824C5D" w14:textId="77777777" w:rsidR="00FD382A" w:rsidRDefault="00FD382A">
      <w:pPr>
        <w:spacing w:line="240" w:lineRule="auto"/>
      </w:pPr>
      <w:r>
        <w:continuationSeparator/>
      </w:r>
    </w:p>
    <w:p w14:paraId="30B86D1E" w14:textId="77777777" w:rsidR="00FD382A" w:rsidRDefault="00FD3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146F" w14:textId="77777777" w:rsidR="00332342" w:rsidRDefault="00332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D17D" w14:textId="77777777" w:rsidR="00332342" w:rsidRDefault="003323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DFDB" w14:textId="77777777" w:rsidR="00332342" w:rsidRDefault="00332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DBF49" w14:textId="77777777" w:rsidR="00FD382A" w:rsidRDefault="00FD382A">
      <w:pPr>
        <w:spacing w:line="240" w:lineRule="auto"/>
      </w:pPr>
      <w:r>
        <w:separator/>
      </w:r>
    </w:p>
    <w:p w14:paraId="23A0438A" w14:textId="77777777" w:rsidR="00FD382A" w:rsidRDefault="00FD382A"/>
  </w:footnote>
  <w:footnote w:type="continuationSeparator" w:id="0">
    <w:p w14:paraId="3526659E" w14:textId="77777777" w:rsidR="00FD382A" w:rsidRDefault="00FD382A">
      <w:pPr>
        <w:spacing w:line="240" w:lineRule="auto"/>
      </w:pPr>
      <w:r>
        <w:continuationSeparator/>
      </w:r>
    </w:p>
    <w:p w14:paraId="1D15244F" w14:textId="77777777" w:rsidR="00FD382A" w:rsidRDefault="00FD38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EB99" w14:textId="77777777" w:rsidR="00332342" w:rsidRDefault="00332342">
    <w:pPr>
      <w:pStyle w:val="Header"/>
    </w:pPr>
  </w:p>
  <w:p w14:paraId="2AE31C75" w14:textId="77777777" w:rsidR="00EC4136" w:rsidRDefault="00EC41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037" w14:textId="77777777" w:rsidR="00351293" w:rsidRDefault="00FD382A">
    <w:pPr>
      <w:pStyle w:val="YourName"/>
    </w:pPr>
    <w:sdt>
      <w:sdtPr>
        <w:alias w:val="Your name:"/>
        <w:tag w:val="Your name:"/>
        <w:id w:val="1763177383"/>
        <w:placeholder>
          <w:docPart w:val="4C018917855DC74FB77CC6B91F24D4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EndPr/>
      <w:sdtContent>
        <w:r w:rsidR="007B0949">
          <w:t>Jonathan Wapman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  <w:p w14:paraId="26FFB0BE" w14:textId="77777777" w:rsidR="00EC4136" w:rsidRDefault="00EC41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DC20" w14:textId="77777777" w:rsidR="00332342" w:rsidRDefault="00332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16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F7B74"/>
    <w:multiLevelType w:val="hybridMultilevel"/>
    <w:tmpl w:val="A40A83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0FCD6672"/>
    <w:multiLevelType w:val="hybridMultilevel"/>
    <w:tmpl w:val="D55266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1DE47893"/>
    <w:multiLevelType w:val="hybridMultilevel"/>
    <w:tmpl w:val="9E08273E"/>
    <w:lvl w:ilvl="0" w:tplc="00A077EC">
      <w:start w:val="1"/>
      <w:numFmt w:val="bullet"/>
      <w:pStyle w:val="ListParagraph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28AD3C58"/>
    <w:multiLevelType w:val="hybridMultilevel"/>
    <w:tmpl w:val="9CF845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D280E37"/>
    <w:multiLevelType w:val="hybridMultilevel"/>
    <w:tmpl w:val="FD60E8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17D3ED7"/>
    <w:multiLevelType w:val="hybridMultilevel"/>
    <w:tmpl w:val="EAF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159C"/>
    <w:multiLevelType w:val="hybridMultilevel"/>
    <w:tmpl w:val="49F466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4E031168"/>
    <w:multiLevelType w:val="hybridMultilevel"/>
    <w:tmpl w:val="E41815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2E940EA"/>
    <w:multiLevelType w:val="hybridMultilevel"/>
    <w:tmpl w:val="3B22E57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5694CD3"/>
    <w:multiLevelType w:val="hybridMultilevel"/>
    <w:tmpl w:val="147068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4"/>
  </w:num>
  <w:num w:numId="18">
    <w:abstractNumId w:val="19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57"/>
    <w:rsid w:val="00032A20"/>
    <w:rsid w:val="000473E6"/>
    <w:rsid w:val="00073487"/>
    <w:rsid w:val="00094E67"/>
    <w:rsid w:val="000D5D58"/>
    <w:rsid w:val="000D67E8"/>
    <w:rsid w:val="000E74E5"/>
    <w:rsid w:val="00115D44"/>
    <w:rsid w:val="0012000A"/>
    <w:rsid w:val="001219C5"/>
    <w:rsid w:val="001366D7"/>
    <w:rsid w:val="00146D95"/>
    <w:rsid w:val="00164D0C"/>
    <w:rsid w:val="001A6C66"/>
    <w:rsid w:val="001D5F7A"/>
    <w:rsid w:val="001E6FD8"/>
    <w:rsid w:val="00204F47"/>
    <w:rsid w:val="00216E4A"/>
    <w:rsid w:val="00233D80"/>
    <w:rsid w:val="00240547"/>
    <w:rsid w:val="00244059"/>
    <w:rsid w:val="002465C0"/>
    <w:rsid w:val="00253618"/>
    <w:rsid w:val="002636C4"/>
    <w:rsid w:val="0029053E"/>
    <w:rsid w:val="00293D83"/>
    <w:rsid w:val="002A647A"/>
    <w:rsid w:val="002B2D14"/>
    <w:rsid w:val="002B5F6F"/>
    <w:rsid w:val="002B7DC0"/>
    <w:rsid w:val="002F3A06"/>
    <w:rsid w:val="00306182"/>
    <w:rsid w:val="00332342"/>
    <w:rsid w:val="00332DF2"/>
    <w:rsid w:val="003466EC"/>
    <w:rsid w:val="00351293"/>
    <w:rsid w:val="00351572"/>
    <w:rsid w:val="00366A39"/>
    <w:rsid w:val="003816E6"/>
    <w:rsid w:val="00384969"/>
    <w:rsid w:val="00386D51"/>
    <w:rsid w:val="00394CA0"/>
    <w:rsid w:val="003C41DF"/>
    <w:rsid w:val="003C6F5B"/>
    <w:rsid w:val="003D2912"/>
    <w:rsid w:val="003E1C61"/>
    <w:rsid w:val="003E2672"/>
    <w:rsid w:val="003E3AAB"/>
    <w:rsid w:val="0040060C"/>
    <w:rsid w:val="0040099A"/>
    <w:rsid w:val="00400C43"/>
    <w:rsid w:val="004029D9"/>
    <w:rsid w:val="004037F2"/>
    <w:rsid w:val="00413657"/>
    <w:rsid w:val="00421BBF"/>
    <w:rsid w:val="004374C4"/>
    <w:rsid w:val="004453E8"/>
    <w:rsid w:val="0045551E"/>
    <w:rsid w:val="00455650"/>
    <w:rsid w:val="00490D62"/>
    <w:rsid w:val="00495B5F"/>
    <w:rsid w:val="004C0619"/>
    <w:rsid w:val="00510262"/>
    <w:rsid w:val="00512FE3"/>
    <w:rsid w:val="0051752D"/>
    <w:rsid w:val="005370C9"/>
    <w:rsid w:val="0055165A"/>
    <w:rsid w:val="005B5E8B"/>
    <w:rsid w:val="005E1E72"/>
    <w:rsid w:val="005E4EC0"/>
    <w:rsid w:val="00615560"/>
    <w:rsid w:val="006157A9"/>
    <w:rsid w:val="006243F7"/>
    <w:rsid w:val="00635FB3"/>
    <w:rsid w:val="006378B9"/>
    <w:rsid w:val="006524FB"/>
    <w:rsid w:val="006768B9"/>
    <w:rsid w:val="0069335F"/>
    <w:rsid w:val="006B640C"/>
    <w:rsid w:val="006D3943"/>
    <w:rsid w:val="006D670D"/>
    <w:rsid w:val="00735349"/>
    <w:rsid w:val="00740ED8"/>
    <w:rsid w:val="00753773"/>
    <w:rsid w:val="00771A89"/>
    <w:rsid w:val="00773B35"/>
    <w:rsid w:val="00774802"/>
    <w:rsid w:val="00781128"/>
    <w:rsid w:val="00783B55"/>
    <w:rsid w:val="007949BC"/>
    <w:rsid w:val="00797A27"/>
    <w:rsid w:val="007B0949"/>
    <w:rsid w:val="007B2163"/>
    <w:rsid w:val="007C0604"/>
    <w:rsid w:val="00802395"/>
    <w:rsid w:val="00823B8D"/>
    <w:rsid w:val="008371DA"/>
    <w:rsid w:val="00847465"/>
    <w:rsid w:val="0085225F"/>
    <w:rsid w:val="008700D4"/>
    <w:rsid w:val="00877F30"/>
    <w:rsid w:val="00881230"/>
    <w:rsid w:val="008A66BC"/>
    <w:rsid w:val="008B5514"/>
    <w:rsid w:val="008C3BBE"/>
    <w:rsid w:val="00915E44"/>
    <w:rsid w:val="00936881"/>
    <w:rsid w:val="009560D7"/>
    <w:rsid w:val="0096494E"/>
    <w:rsid w:val="00982288"/>
    <w:rsid w:val="00992C80"/>
    <w:rsid w:val="009A0F11"/>
    <w:rsid w:val="009B1D4A"/>
    <w:rsid w:val="00A53E19"/>
    <w:rsid w:val="00A664CB"/>
    <w:rsid w:val="00AD1A70"/>
    <w:rsid w:val="00B01C3B"/>
    <w:rsid w:val="00B02957"/>
    <w:rsid w:val="00B226DE"/>
    <w:rsid w:val="00B42989"/>
    <w:rsid w:val="00B5475F"/>
    <w:rsid w:val="00B62DF1"/>
    <w:rsid w:val="00B70E24"/>
    <w:rsid w:val="00B74A07"/>
    <w:rsid w:val="00BA7FD0"/>
    <w:rsid w:val="00BC6F55"/>
    <w:rsid w:val="00BD338D"/>
    <w:rsid w:val="00BD5B3A"/>
    <w:rsid w:val="00BF32F1"/>
    <w:rsid w:val="00BF6A8E"/>
    <w:rsid w:val="00C11D4B"/>
    <w:rsid w:val="00C60093"/>
    <w:rsid w:val="00C71275"/>
    <w:rsid w:val="00C72945"/>
    <w:rsid w:val="00CB6469"/>
    <w:rsid w:val="00CC1A5B"/>
    <w:rsid w:val="00CC6B25"/>
    <w:rsid w:val="00CF0320"/>
    <w:rsid w:val="00D15EAA"/>
    <w:rsid w:val="00D16A9A"/>
    <w:rsid w:val="00D331FE"/>
    <w:rsid w:val="00D369FD"/>
    <w:rsid w:val="00D42CE8"/>
    <w:rsid w:val="00D554D4"/>
    <w:rsid w:val="00D665DB"/>
    <w:rsid w:val="00D73C10"/>
    <w:rsid w:val="00D76ED0"/>
    <w:rsid w:val="00DA6B3E"/>
    <w:rsid w:val="00DD0AB3"/>
    <w:rsid w:val="00DD57A4"/>
    <w:rsid w:val="00E03184"/>
    <w:rsid w:val="00E379FD"/>
    <w:rsid w:val="00EC4136"/>
    <w:rsid w:val="00EE4050"/>
    <w:rsid w:val="00EE51CC"/>
    <w:rsid w:val="00EE7655"/>
    <w:rsid w:val="00EF31B1"/>
    <w:rsid w:val="00F67425"/>
    <w:rsid w:val="00F735D1"/>
    <w:rsid w:val="00F80AB4"/>
    <w:rsid w:val="00F93EED"/>
    <w:rsid w:val="00FA6E7C"/>
    <w:rsid w:val="00FD3317"/>
    <w:rsid w:val="00FD382A"/>
    <w:rsid w:val="00FD50D2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C5C86AB"/>
  <w15:docId w15:val="{6EB848BE-456F-484D-BCC2-77EFDA37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rsid w:val="00982288"/>
    <w:pPr>
      <w:tabs>
        <w:tab w:val="left" w:pos="7560"/>
      </w:tabs>
      <w:spacing w:line="276" w:lineRule="auto"/>
      <w:ind w:left="288"/>
    </w:pPr>
    <w:rPr>
      <w:rFonts w:ascii="Calibri" w:hAnsi="Calibri"/>
      <w:bCs/>
      <w:i/>
      <w:iCs/>
      <w:color w:val="000000" w:themeColor="text1"/>
      <w:sz w:val="20"/>
      <w:szCs w:val="28"/>
    </w:rPr>
  </w:style>
  <w:style w:type="character" w:customStyle="1" w:styleId="JobTitleChar">
    <w:name w:val="Job Title Char"/>
    <w:basedOn w:val="DefaultParagraphFont"/>
    <w:link w:val="JobTitle"/>
    <w:uiPriority w:val="2"/>
    <w:rsid w:val="00982288"/>
    <w:rPr>
      <w:rFonts w:ascii="Calibri" w:hAnsi="Calibri"/>
      <w:bCs/>
      <w:i/>
      <w:iCs/>
      <w:color w:val="000000" w:themeColor="text1"/>
      <w:sz w:val="20"/>
      <w:szCs w:val="28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rsid w:val="00982288"/>
    <w:pPr>
      <w:tabs>
        <w:tab w:val="left" w:pos="7560"/>
      </w:tabs>
      <w:spacing w:before="240" w:line="276" w:lineRule="auto"/>
      <w:ind w:left="288"/>
    </w:pPr>
    <w:rPr>
      <w:rFonts w:ascii="Calibri" w:hAnsi="Calibri"/>
      <w:b/>
      <w:bCs/>
      <w:color w:val="000000" w:themeColor="text1"/>
      <w:sz w:val="20"/>
      <w:szCs w:val="28"/>
    </w:r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rsid w:val="00BA7FD0"/>
    <w:pPr>
      <w:pBdr>
        <w:bottom w:val="single" w:sz="4" w:space="1" w:color="auto"/>
      </w:pBdr>
      <w:spacing w:before="240" w:after="40"/>
      <w:outlineLvl w:val="1"/>
    </w:pPr>
    <w:rPr>
      <w:caps/>
      <w:color w:val="000000" w:themeColor="text1"/>
      <w:spacing w:val="10"/>
      <w:sz w:val="20"/>
      <w:szCs w:val="28"/>
    </w:rPr>
  </w:style>
  <w:style w:type="paragraph" w:customStyle="1" w:styleId="ItalicHeading">
    <w:name w:val="Italic Heading"/>
    <w:basedOn w:val="Normal"/>
    <w:uiPriority w:val="3"/>
    <w:qFormat/>
    <w:rsid w:val="004029D9"/>
    <w:pPr>
      <w:ind w:left="288" w:right="2250"/>
      <w:outlineLvl w:val="2"/>
    </w:pPr>
    <w:rPr>
      <w:i/>
      <w:color w:val="000000" w:themeColor="text1"/>
      <w:sz w:val="20"/>
      <w:szCs w:val="2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35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34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42CE8"/>
    <w:pPr>
      <w:numPr>
        <w:numId w:val="15"/>
      </w:numPr>
      <w:spacing w:line="276" w:lineRule="auto"/>
      <w:ind w:left="630" w:right="2340" w:hanging="270"/>
      <w:contextualSpacing/>
      <w:jc w:val="both"/>
    </w:pPr>
    <w:rPr>
      <w:rFonts w:ascii="Calibri" w:eastAsiaTheme="minorEastAsia" w:hAnsi="Calibri"/>
      <w:sz w:val="20"/>
    </w:rPr>
  </w:style>
  <w:style w:type="paragraph" w:styleId="BodyText">
    <w:name w:val="Body Text"/>
    <w:basedOn w:val="Normal"/>
    <w:link w:val="BodyTextChar"/>
    <w:rsid w:val="00D369FD"/>
    <w:pPr>
      <w:spacing w:after="200" w:line="240" w:lineRule="auto"/>
    </w:pPr>
    <w:rPr>
      <w:rFonts w:eastAsiaTheme="minorEastAsia"/>
      <w:sz w:val="20"/>
    </w:rPr>
  </w:style>
  <w:style w:type="character" w:customStyle="1" w:styleId="BodyTextChar">
    <w:name w:val="Body Text Char"/>
    <w:basedOn w:val="DefaultParagraphFont"/>
    <w:link w:val="BodyText"/>
    <w:rsid w:val="00D369FD"/>
    <w:rPr>
      <w:rFonts w:eastAsiaTheme="minorEastAsia"/>
      <w:sz w:val="20"/>
    </w:rPr>
  </w:style>
  <w:style w:type="paragraph" w:styleId="ListBullet">
    <w:name w:val="List Bullet"/>
    <w:basedOn w:val="Normal"/>
    <w:rsid w:val="00D369FD"/>
    <w:pPr>
      <w:spacing w:after="120" w:line="240" w:lineRule="auto"/>
    </w:pPr>
    <w:rPr>
      <w:rFonts w:eastAsiaTheme="minorEastAsia"/>
      <w:sz w:val="20"/>
    </w:rPr>
  </w:style>
  <w:style w:type="paragraph" w:customStyle="1" w:styleId="IndentedListBlock">
    <w:name w:val="Indented List Block"/>
    <w:basedOn w:val="Normal"/>
    <w:qFormat/>
    <w:rsid w:val="00253618"/>
    <w:pPr>
      <w:widowControl w:val="0"/>
      <w:autoSpaceDE w:val="0"/>
      <w:autoSpaceDN w:val="0"/>
      <w:adjustRightInd w:val="0"/>
      <w:spacing w:before="120" w:line="276" w:lineRule="auto"/>
      <w:ind w:left="540" w:right="2250"/>
      <w:jc w:val="both"/>
    </w:pPr>
    <w:rPr>
      <w:rFonts w:ascii="Calibri" w:hAnsi="Calibri" w:cs="Calibri"/>
      <w:bCs/>
      <w:sz w:val="20"/>
      <w:szCs w:val="20"/>
    </w:rPr>
  </w:style>
  <w:style w:type="paragraph" w:customStyle="1" w:styleId="Conference">
    <w:name w:val="Conference"/>
    <w:basedOn w:val="ItalicHeading"/>
    <w:qFormat/>
    <w:rsid w:val="0069335F"/>
    <w:pPr>
      <w:ind w:right="2340"/>
      <w:jc w:val="both"/>
    </w:pPr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3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8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832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apman/Downloads/TF1016955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226947BE612D4FA807D6E301D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E12E-D185-7E46-94AD-ECBA81FEC433}"/>
      </w:docPartPr>
      <w:docPartBody>
        <w:p w:rsidR="008D46BF" w:rsidRDefault="00F97A8E">
          <w:pPr>
            <w:pStyle w:val="8C226947BE612D4FA807D6E301D39AD2"/>
          </w:pPr>
          <w:r>
            <w:t>your name</w:t>
          </w:r>
        </w:p>
      </w:docPartBody>
    </w:docPart>
    <w:docPart>
      <w:docPartPr>
        <w:name w:val="42A0B5F528C253418B3C9A0CA0B7B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AAC0C-64CA-EB40-B4B1-1FA1477AB83A}"/>
      </w:docPartPr>
      <w:docPartBody>
        <w:p w:rsidR="008D46BF" w:rsidRDefault="00F97A8E">
          <w:pPr>
            <w:pStyle w:val="42A0B5F528C253418B3C9A0CA0B7B4C0"/>
          </w:pPr>
          <w:r>
            <w:t>EDUCATION</w:t>
          </w:r>
        </w:p>
      </w:docPartBody>
    </w:docPart>
    <w:docPart>
      <w:docPartPr>
        <w:name w:val="4C018917855DC74FB77CC6B91F24D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32080-A5BC-7D44-B763-D04DD5C00406}"/>
      </w:docPartPr>
      <w:docPartBody>
        <w:p w:rsidR="008D46BF" w:rsidRDefault="00F97A8E">
          <w:pPr>
            <w:pStyle w:val="4C018917855DC74FB77CC6B91F24D435"/>
          </w:pPr>
          <w:r>
            <w:t>“The Female Betrayed and Modern Media”</w:t>
          </w:r>
        </w:p>
      </w:docPartBody>
    </w:docPart>
    <w:docPart>
      <w:docPartPr>
        <w:name w:val="8DC16411E2AEC44E88363A194454D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3E2-B52E-154C-B232-7BD0BBCCB063}"/>
      </w:docPartPr>
      <w:docPartBody>
        <w:p w:rsidR="008D46BF" w:rsidRDefault="005F7772" w:rsidP="005F7772">
          <w:pPr>
            <w:pStyle w:val="8DC16411E2AEC44E88363A194454DD9A"/>
          </w:pPr>
          <w:r>
            <w:t>–</w:t>
          </w:r>
        </w:p>
      </w:docPartBody>
    </w:docPart>
    <w:docPart>
      <w:docPartPr>
        <w:name w:val="9CC557DBFB3AA64CB15AA1935705E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4CA7B-5524-0741-9B70-CE659701AA1B}"/>
      </w:docPartPr>
      <w:docPartBody>
        <w:p w:rsidR="008D46BF" w:rsidRDefault="005F7772" w:rsidP="005F7772">
          <w:pPr>
            <w:pStyle w:val="9CC557DBFB3AA64CB15AA1935705E514"/>
          </w:pPr>
          <w:r>
            <w:t>–</w:t>
          </w:r>
        </w:p>
      </w:docPartBody>
    </w:docPart>
    <w:docPart>
      <w:docPartPr>
        <w:name w:val="276ADA4D03691C4C982580EEA49A0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E3C9-FFED-074B-ABDD-54D8BCF02AC2}"/>
      </w:docPartPr>
      <w:docPartBody>
        <w:p w:rsidR="008D46BF" w:rsidRDefault="005F7772" w:rsidP="005F7772">
          <w:pPr>
            <w:pStyle w:val="276ADA4D03691C4C982580EEA49A00B3"/>
          </w:pPr>
          <w:r>
            <w:t>–</w:t>
          </w:r>
        </w:p>
      </w:docPartBody>
    </w:docPart>
    <w:docPart>
      <w:docPartPr>
        <w:name w:val="3EFC34240484184E854A2182E71F7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CE51-E965-7E40-8D51-E7200147C712}"/>
      </w:docPartPr>
      <w:docPartBody>
        <w:p w:rsidR="008D46BF" w:rsidRDefault="005F7772" w:rsidP="005F7772">
          <w:pPr>
            <w:pStyle w:val="3EFC34240484184E854A2182E71F79C9"/>
          </w:pPr>
          <w:r>
            <w:t>–</w:t>
          </w:r>
        </w:p>
      </w:docPartBody>
    </w:docPart>
    <w:docPart>
      <w:docPartPr>
        <w:name w:val="ED82F4EA392F0E4089E2A009957D5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F5BD1-2F17-834E-9514-0AD3C9B3FDD6}"/>
      </w:docPartPr>
      <w:docPartBody>
        <w:p w:rsidR="008D46BF" w:rsidRDefault="005F7772" w:rsidP="005F7772">
          <w:pPr>
            <w:pStyle w:val="ED82F4EA392F0E4089E2A009957D5DAD"/>
          </w:pPr>
          <w:r>
            <w:t>TEACHING EXPERIENCE</w:t>
          </w:r>
        </w:p>
      </w:docPartBody>
    </w:docPart>
    <w:docPart>
      <w:docPartPr>
        <w:name w:val="FCEAC872308E6848BB60DF8659DF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69018-CD8B-3D43-BF1D-35BB91565A92}"/>
      </w:docPartPr>
      <w:docPartBody>
        <w:p w:rsidR="008D46BF" w:rsidRDefault="005F7772" w:rsidP="005F7772">
          <w:pPr>
            <w:pStyle w:val="FCEAC872308E6848BB60DF8659DF3F4E"/>
          </w:pPr>
          <w:r>
            <w:t>–</w:t>
          </w:r>
        </w:p>
      </w:docPartBody>
    </w:docPart>
    <w:docPart>
      <w:docPartPr>
        <w:name w:val="BBEF7F0E24FB274DBE4980D2730F1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EC12B-78A3-8C40-B968-9CEAF635D94F}"/>
      </w:docPartPr>
      <w:docPartBody>
        <w:p w:rsidR="008D46BF" w:rsidRDefault="005F7772" w:rsidP="005F7772">
          <w:pPr>
            <w:pStyle w:val="BBEF7F0E24FB274DBE4980D2730F1FED"/>
          </w:pPr>
          <w:r>
            <w:t>–</w:t>
          </w:r>
        </w:p>
      </w:docPartBody>
    </w:docPart>
    <w:docPart>
      <w:docPartPr>
        <w:name w:val="3D9525372200EF4E95E6A9EB7878E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FDEC-28D1-8442-9D8F-F1644D0DA639}"/>
      </w:docPartPr>
      <w:docPartBody>
        <w:p w:rsidR="008D46BF" w:rsidRDefault="005F7772" w:rsidP="005F7772">
          <w:pPr>
            <w:pStyle w:val="3D9525372200EF4E95E6A9EB7878E448"/>
          </w:pPr>
          <w:r>
            <w:t>–</w:t>
          </w:r>
        </w:p>
      </w:docPartBody>
    </w:docPart>
    <w:docPart>
      <w:docPartPr>
        <w:name w:val="AE4D7A2BE63FA24A91F45B2CF0369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5663-6EFB-6543-AB6E-5EFC4515A7BF}"/>
      </w:docPartPr>
      <w:docPartBody>
        <w:p w:rsidR="008D46BF" w:rsidRDefault="005F7772" w:rsidP="005F7772">
          <w:pPr>
            <w:pStyle w:val="AE4D7A2BE63FA24A91F45B2CF0369442"/>
          </w:pPr>
          <w:r>
            <w:t>–</w:t>
          </w:r>
        </w:p>
      </w:docPartBody>
    </w:docPart>
    <w:docPart>
      <w:docPartPr>
        <w:name w:val="CA36E42DBD2E9441BD71CFA23D6C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52409-75B2-4047-AAF9-45C38E8525BB}"/>
      </w:docPartPr>
      <w:docPartBody>
        <w:p w:rsidR="008D46BF" w:rsidRDefault="005F7772" w:rsidP="005F7772">
          <w:pPr>
            <w:pStyle w:val="CA36E42DBD2E9441BD71CFA23D6C7BA8"/>
          </w:pPr>
          <w:r>
            <w:t>–</w:t>
          </w:r>
        </w:p>
      </w:docPartBody>
    </w:docPart>
    <w:docPart>
      <w:docPartPr>
        <w:name w:val="97E26F36CBFF934AB93B58C68624E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69BA-4C4A-FA43-99DF-16F828AF79D4}"/>
      </w:docPartPr>
      <w:docPartBody>
        <w:p w:rsidR="008D46BF" w:rsidRDefault="005F7772" w:rsidP="005F7772">
          <w:pPr>
            <w:pStyle w:val="97E26F36CBFF934AB93B58C68624E1D3"/>
          </w:pPr>
          <w:r>
            <w:t>AWARDS</w:t>
          </w:r>
        </w:p>
      </w:docPartBody>
    </w:docPart>
    <w:docPart>
      <w:docPartPr>
        <w:name w:val="F85C673152BF3E45896A5400340D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194C9-4A01-E043-9395-755A74DCC5F7}"/>
      </w:docPartPr>
      <w:docPartBody>
        <w:p w:rsidR="008D46BF" w:rsidRDefault="005F7772" w:rsidP="005F7772">
          <w:pPr>
            <w:pStyle w:val="F85C673152BF3E45896A5400340D6263"/>
          </w:pPr>
          <w:r>
            <w:t>–</w:t>
          </w:r>
        </w:p>
      </w:docPartBody>
    </w:docPart>
    <w:docPart>
      <w:docPartPr>
        <w:name w:val="5399AB9F09338043B9FD1C9689A90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44846-4217-F742-B1A0-48F86E1745B0}"/>
      </w:docPartPr>
      <w:docPartBody>
        <w:p w:rsidR="00000000" w:rsidRDefault="003C20F8" w:rsidP="003C20F8">
          <w:pPr>
            <w:pStyle w:val="5399AB9F09338043B9FD1C9689A90484"/>
          </w:pPr>
          <w:r>
            <w:t>–</w:t>
          </w:r>
        </w:p>
      </w:docPartBody>
    </w:docPart>
    <w:docPart>
      <w:docPartPr>
        <w:name w:val="F757E9A80DDF64468AF86FF0B8F5E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CD5E-4EF5-824E-9544-2374017F8B7C}"/>
      </w:docPartPr>
      <w:docPartBody>
        <w:p w:rsidR="00000000" w:rsidRDefault="003C20F8" w:rsidP="003C20F8">
          <w:pPr>
            <w:pStyle w:val="F757E9A80DDF64468AF86FF0B8F5E3B4"/>
          </w:pPr>
          <w:r>
            <w:t>–</w:t>
          </w:r>
        </w:p>
      </w:docPartBody>
    </w:docPart>
    <w:docPart>
      <w:docPartPr>
        <w:name w:val="56692180E6BD3444A8C53A71F569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B3CEB-37F3-A642-8BB9-58AB80690E72}"/>
      </w:docPartPr>
      <w:docPartBody>
        <w:p w:rsidR="00000000" w:rsidRDefault="003C20F8" w:rsidP="003C20F8">
          <w:pPr>
            <w:pStyle w:val="56692180E6BD3444A8C53A71F569B2E5"/>
          </w:pPr>
          <w:r>
            <w:t>TEACHING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72"/>
    <w:rsid w:val="003C20F8"/>
    <w:rsid w:val="003E3F84"/>
    <w:rsid w:val="003F74C3"/>
    <w:rsid w:val="005F7772"/>
    <w:rsid w:val="008378B9"/>
    <w:rsid w:val="008D46BF"/>
    <w:rsid w:val="00F9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226947BE612D4FA807D6E301D39AD2">
    <w:name w:val="8C226947BE612D4FA807D6E301D39AD2"/>
  </w:style>
  <w:style w:type="paragraph" w:customStyle="1" w:styleId="5399AB9F09338043B9FD1C9689A90484">
    <w:name w:val="5399AB9F09338043B9FD1C9689A90484"/>
    <w:rsid w:val="003C20F8"/>
  </w:style>
  <w:style w:type="paragraph" w:customStyle="1" w:styleId="F757E9A80DDF64468AF86FF0B8F5E3B4">
    <w:name w:val="F757E9A80DDF64468AF86FF0B8F5E3B4"/>
    <w:rsid w:val="003C20F8"/>
  </w:style>
  <w:style w:type="paragraph" w:customStyle="1" w:styleId="56692180E6BD3444A8C53A71F569B2E5">
    <w:name w:val="56692180E6BD3444A8C53A71F569B2E5"/>
    <w:rsid w:val="003C20F8"/>
  </w:style>
  <w:style w:type="paragraph" w:customStyle="1" w:styleId="8C79B24A504AC14DBC6B49AC88F9219E">
    <w:name w:val="8C79B24A504AC14DBC6B49AC88F9219E"/>
    <w:rsid w:val="003C20F8"/>
  </w:style>
  <w:style w:type="paragraph" w:customStyle="1" w:styleId="42A0B5F528C253418B3C9A0CA0B7B4C0">
    <w:name w:val="42A0B5F528C253418B3C9A0CA0B7B4C0"/>
  </w:style>
  <w:style w:type="paragraph" w:customStyle="1" w:styleId="4C018917855DC74FB77CC6B91F24D435">
    <w:name w:val="4C018917855DC74FB77CC6B91F24D435"/>
  </w:style>
  <w:style w:type="paragraph" w:customStyle="1" w:styleId="8DC16411E2AEC44E88363A194454DD9A">
    <w:name w:val="8DC16411E2AEC44E88363A194454DD9A"/>
    <w:rsid w:val="005F7772"/>
  </w:style>
  <w:style w:type="paragraph" w:customStyle="1" w:styleId="9CC557DBFB3AA64CB15AA1935705E514">
    <w:name w:val="9CC557DBFB3AA64CB15AA1935705E514"/>
    <w:rsid w:val="005F7772"/>
  </w:style>
  <w:style w:type="paragraph" w:customStyle="1" w:styleId="276ADA4D03691C4C982580EEA49A00B3">
    <w:name w:val="276ADA4D03691C4C982580EEA49A00B3"/>
    <w:rsid w:val="005F7772"/>
  </w:style>
  <w:style w:type="paragraph" w:customStyle="1" w:styleId="3EFC34240484184E854A2182E71F79C9">
    <w:name w:val="3EFC34240484184E854A2182E71F79C9"/>
    <w:rsid w:val="005F7772"/>
  </w:style>
  <w:style w:type="paragraph" w:customStyle="1" w:styleId="ED82F4EA392F0E4089E2A009957D5DAD">
    <w:name w:val="ED82F4EA392F0E4089E2A009957D5DAD"/>
    <w:rsid w:val="005F7772"/>
  </w:style>
  <w:style w:type="paragraph" w:customStyle="1" w:styleId="FCEAC872308E6848BB60DF8659DF3F4E">
    <w:name w:val="FCEAC872308E6848BB60DF8659DF3F4E"/>
    <w:rsid w:val="005F7772"/>
  </w:style>
  <w:style w:type="paragraph" w:customStyle="1" w:styleId="BBEF7F0E24FB274DBE4980D2730F1FED">
    <w:name w:val="BBEF7F0E24FB274DBE4980D2730F1FED"/>
    <w:rsid w:val="005F7772"/>
  </w:style>
  <w:style w:type="paragraph" w:customStyle="1" w:styleId="3D9525372200EF4E95E6A9EB7878E448">
    <w:name w:val="3D9525372200EF4E95E6A9EB7878E448"/>
    <w:rsid w:val="005F7772"/>
  </w:style>
  <w:style w:type="paragraph" w:customStyle="1" w:styleId="AE4D7A2BE63FA24A91F45B2CF0369442">
    <w:name w:val="AE4D7A2BE63FA24A91F45B2CF0369442"/>
    <w:rsid w:val="005F7772"/>
  </w:style>
  <w:style w:type="paragraph" w:customStyle="1" w:styleId="CA36E42DBD2E9441BD71CFA23D6C7BA8">
    <w:name w:val="CA36E42DBD2E9441BD71CFA23D6C7BA8"/>
    <w:rsid w:val="005F7772"/>
  </w:style>
  <w:style w:type="paragraph" w:customStyle="1" w:styleId="97E26F36CBFF934AB93B58C68624E1D3">
    <w:name w:val="97E26F36CBFF934AB93B58C68624E1D3"/>
    <w:rsid w:val="005F7772"/>
  </w:style>
  <w:style w:type="paragraph" w:customStyle="1" w:styleId="F85C673152BF3E45896A5400340D6263">
    <w:name w:val="F85C673152BF3E45896A5400340D6263"/>
    <w:rsid w:val="005F7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TF10169559.dotx</Template>
  <TotalTime>3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Jonathan Wapman</dc:creator>
  <cp:keywords/>
  <cp:lastModifiedBy>Jonathan Derek Wapman</cp:lastModifiedBy>
  <cp:revision>5</cp:revision>
  <cp:lastPrinted>2022-03-31T18:24:00Z</cp:lastPrinted>
  <dcterms:created xsi:type="dcterms:W3CDTF">2022-03-31T18:24:00Z</dcterms:created>
  <dcterms:modified xsi:type="dcterms:W3CDTF">2022-03-31T18:26:00Z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